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DC011" w14:textId="6C71B94D" w:rsidR="001816C9" w:rsidRPr="001816C9" w:rsidRDefault="001816C9" w:rsidP="001816C9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816C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TRAN MANH LONG</w:t>
      </w:r>
    </w:p>
    <w:p w14:paraId="751E118E" w14:textId="77777777" w:rsidR="001816C9" w:rsidRPr="00D74CBD" w:rsidRDefault="001816C9" w:rsidP="001816C9">
      <w:pPr>
        <w:spacing w:before="120" w:after="12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4CB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DEVELOPER</w:t>
      </w:r>
    </w:p>
    <w:p w14:paraId="1D947C6F" w14:textId="77777777" w:rsidR="001816C9" w:rsidRPr="00D74CBD" w:rsidRDefault="001816C9" w:rsidP="001816C9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001816C9" w:rsidRPr="00D74CBD" w14:paraId="0423893D" w14:textId="77777777" w:rsidTr="001D458D">
        <w:trPr>
          <w:trHeight w:val="2250"/>
        </w:trPr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64766DF0" w14:textId="77777777" w:rsidR="001816C9" w:rsidRPr="008E5FCD" w:rsidRDefault="001816C9" w:rsidP="001D45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4x6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2E647232" w14:textId="77777777" w:rsidR="001816C9" w:rsidRPr="00D74CBD" w:rsidRDefault="001816C9" w:rsidP="001D45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CB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CONTACT</w:t>
            </w:r>
          </w:p>
          <w:p w14:paraId="5E7DB21E" w14:textId="77777777" w:rsidR="001816C9" w:rsidRPr="00D74CBD" w:rsidRDefault="001816C9" w:rsidP="001D45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270D74" w14:textId="77777777" w:rsidR="001816C9" w:rsidRPr="00D74CBD" w:rsidRDefault="001816C9" w:rsidP="001D45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CB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Mobile:</w:t>
            </w:r>
          </w:p>
          <w:p w14:paraId="503BEBD6" w14:textId="77777777" w:rsidR="001816C9" w:rsidRPr="008E5FCD" w:rsidRDefault="001816C9" w:rsidP="001D458D">
            <w:pPr>
              <w:spacing w:before="1" w:beforeAutospacing="1" w:afterAutospacing="1" w:line="276" w:lineRule="auto"/>
              <w:ind w:left="14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+84</w:t>
            </w:r>
          </w:p>
          <w:p w14:paraId="25D362A3" w14:textId="77777777" w:rsidR="001816C9" w:rsidRPr="00D74CBD" w:rsidRDefault="001816C9" w:rsidP="001D458D">
            <w:pPr>
              <w:spacing w:before="1" w:beforeAutospacing="1" w:afterAutospacing="1" w:line="276" w:lineRule="auto"/>
              <w:ind w:left="1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4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Email</w:t>
            </w:r>
            <w:r w:rsidRPr="00D74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:</w:t>
            </w:r>
          </w:p>
          <w:p w14:paraId="397BBE4A" w14:textId="77777777" w:rsidR="001816C9" w:rsidRPr="00D74CBD" w:rsidRDefault="001816C9" w:rsidP="001D458D">
            <w:pPr>
              <w:spacing w:before="1" w:beforeAutospacing="1" w:afterAutospacing="1" w:line="276" w:lineRule="auto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5B3FE3C3" w14:textId="77777777" w:rsidR="001816C9" w:rsidRPr="00D74CBD" w:rsidRDefault="001816C9" w:rsidP="001D45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CB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SPECIALTIES </w:t>
            </w:r>
          </w:p>
          <w:p w14:paraId="3D11A999" w14:textId="77777777" w:rsidR="001816C9" w:rsidRPr="00D74CBD" w:rsidRDefault="001816C9" w:rsidP="001D45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2CBEDC" w14:textId="77777777" w:rsidR="00527890" w:rsidRPr="00D74CBD" w:rsidRDefault="00527890" w:rsidP="005278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CBD">
              <w:rPr>
                <w:rFonts w:ascii="Times New Roman" w:hAnsi="Times New Roman" w:cs="Times New Roman"/>
                <w:sz w:val="24"/>
                <w:szCs w:val="24"/>
              </w:rPr>
              <w:t>Solution Architect</w:t>
            </w:r>
          </w:p>
          <w:p w14:paraId="3D6FDAE1" w14:textId="460CF0B7" w:rsidR="00527890" w:rsidRDefault="00527890" w:rsidP="001D45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74CBD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  <w:p w14:paraId="69A432CA" w14:textId="59F8EB83" w:rsidR="001816C9" w:rsidRPr="00D74CBD" w:rsidRDefault="001816C9" w:rsidP="001D45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CBD">
              <w:rPr>
                <w:rFonts w:ascii="Times New Roman" w:hAnsi="Times New Roman" w:cs="Times New Roman"/>
                <w:sz w:val="24"/>
                <w:szCs w:val="24"/>
              </w:rPr>
              <w:t>DevOps Engineer</w:t>
            </w:r>
          </w:p>
          <w:p w14:paraId="6E711AF1" w14:textId="797B8647" w:rsidR="001816C9" w:rsidRPr="00527890" w:rsidRDefault="001816C9" w:rsidP="001D458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74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Cloud Operation</w:t>
            </w:r>
          </w:p>
        </w:tc>
      </w:tr>
    </w:tbl>
    <w:p w14:paraId="62549C09" w14:textId="77777777" w:rsidR="001816C9" w:rsidRPr="00D74CBD" w:rsidRDefault="001816C9" w:rsidP="001816C9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F2EBEB" w14:textId="77777777" w:rsidR="001816C9" w:rsidRPr="00D74CBD" w:rsidRDefault="001816C9" w:rsidP="001816C9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</w:pPr>
      <w:r w:rsidRPr="00D74CB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EDUCATION</w:t>
      </w:r>
    </w:p>
    <w:tbl>
      <w:tblPr>
        <w:tblW w:w="0" w:type="auto"/>
        <w:tblInd w:w="627" w:type="dxa"/>
        <w:tblLook w:val="01E0" w:firstRow="1" w:lastRow="1" w:firstColumn="1" w:lastColumn="1" w:noHBand="0" w:noVBand="0"/>
      </w:tblPr>
      <w:tblGrid>
        <w:gridCol w:w="2418"/>
        <w:gridCol w:w="5595"/>
      </w:tblGrid>
      <w:tr w:rsidR="001816C9" w:rsidRPr="00D74CBD" w14:paraId="7163D150" w14:textId="77777777" w:rsidTr="00CF6A2A">
        <w:trPr>
          <w:trHeight w:val="1118"/>
        </w:trPr>
        <w:tc>
          <w:tcPr>
            <w:tcW w:w="2418" w:type="dxa"/>
          </w:tcPr>
          <w:p w14:paraId="1C5190BB" w14:textId="21949181" w:rsidR="001816C9" w:rsidRPr="00CF6A2A" w:rsidRDefault="001816C9" w:rsidP="001D458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74CBD">
              <w:rPr>
                <w:rFonts w:ascii="Times New Roman" w:hAnsi="Times New Roman" w:cs="Times New Roman"/>
                <w:sz w:val="24"/>
                <w:szCs w:val="24"/>
              </w:rPr>
              <w:t>July 201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  <w:r w:rsidRPr="00D74CBD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CF6A2A">
              <w:rPr>
                <w:rFonts w:ascii="Times New Roman" w:hAnsi="Times New Roman" w:cs="Times New Roman"/>
                <w:sz w:val="24"/>
                <w:szCs w:val="24"/>
              </w:rPr>
              <w:t>Jan</w:t>
            </w:r>
            <w:r w:rsidRPr="00D74CBD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="00CF6A2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5595" w:type="dxa"/>
          </w:tcPr>
          <w:p w14:paraId="4A73AEF8" w14:textId="77777777" w:rsidR="001816C9" w:rsidRDefault="001816C9" w:rsidP="00CF6A2A">
            <w:pPr>
              <w:pStyle w:val="TableParagraph"/>
              <w:spacing w:line="276" w:lineRule="auto"/>
              <w:ind w:left="742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816C9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MILITARY TECHNICAL ACADEMY- </w:t>
            </w:r>
            <w:r w:rsidR="0007247E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MTA</w:t>
            </w:r>
          </w:p>
          <w:p w14:paraId="1F5094A9" w14:textId="6C9D15CC" w:rsidR="00CF6A2A" w:rsidRPr="00CF6A2A" w:rsidRDefault="00CF6A2A" w:rsidP="00CF6A2A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CF6A2A">
              <w:rPr>
                <w:rFonts w:ascii="Times New Roman" w:eastAsiaTheme="minorEastAsia" w:hAnsi="Times New Roman" w:cs="Times New Roman"/>
                <w:sz w:val="24"/>
                <w:szCs w:val="24"/>
              </w:rPr>
              <w:t>Graduated in Information Systems</w:t>
            </w:r>
          </w:p>
        </w:tc>
      </w:tr>
    </w:tbl>
    <w:p w14:paraId="1D61D390" w14:textId="77777777" w:rsidR="001816C9" w:rsidRPr="00D74CBD" w:rsidRDefault="001816C9" w:rsidP="001816C9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</w:pPr>
      <w:r w:rsidRPr="00D74CBD">
        <w:rPr>
          <w:rFonts w:ascii="Times New Roman" w:hAnsi="Times New Roman" w:cs="Times New Roman"/>
          <w:b/>
          <w:bCs/>
          <w:sz w:val="24"/>
          <w:szCs w:val="24"/>
        </w:rPr>
        <w:t>PROFESSIONAL CERTIFICATIONS</w:t>
      </w:r>
    </w:p>
    <w:p w14:paraId="46D5017D" w14:textId="1A68C2A3" w:rsidR="001816C9" w:rsidRPr="00D74CBD" w:rsidRDefault="00CF6A2A" w:rsidP="00CF6A2A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97"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F6A2A">
        <w:rPr>
          <w:rFonts w:ascii="Times New Roman" w:eastAsiaTheme="minorEastAsia" w:hAnsi="Times New Roman" w:cs="Times New Roman"/>
          <w:sz w:val="24"/>
          <w:szCs w:val="24"/>
          <w:lang w:val="vi-VN"/>
        </w:rPr>
        <w:t>Certificate of Luvina academy graduation</w:t>
      </w:r>
    </w:p>
    <w:p w14:paraId="74A70368" w14:textId="77777777" w:rsidR="001816C9" w:rsidRPr="00D74CBD" w:rsidRDefault="001816C9" w:rsidP="001816C9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4CB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SKILLS</w:t>
      </w:r>
    </w:p>
    <w:p w14:paraId="463A954E" w14:textId="77777777" w:rsidR="001816C9" w:rsidRPr="00D74CBD" w:rsidRDefault="001816C9" w:rsidP="001816C9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before="147" w:line="276" w:lineRule="auto"/>
        <w:rPr>
          <w:rFonts w:ascii="Times New Roman" w:hAnsi="Times New Roman" w:cs="Times New Roman"/>
          <w:sz w:val="24"/>
          <w:szCs w:val="24"/>
        </w:rPr>
      </w:pPr>
      <w:r w:rsidRPr="00D74CBD">
        <w:rPr>
          <w:rFonts w:ascii="Times New Roman" w:hAnsi="Times New Roman" w:cs="Times New Roman"/>
          <w:sz w:val="24"/>
          <w:szCs w:val="24"/>
        </w:rPr>
        <w:t>Fluency in English</w:t>
      </w:r>
    </w:p>
    <w:p w14:paraId="507EBA29" w14:textId="77777777" w:rsidR="001816C9" w:rsidRPr="00D74CBD" w:rsidRDefault="001816C9" w:rsidP="001816C9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before="147" w:line="276" w:lineRule="auto"/>
        <w:rPr>
          <w:rFonts w:ascii="Times New Roman" w:hAnsi="Times New Roman" w:cs="Times New Roman"/>
          <w:sz w:val="24"/>
          <w:szCs w:val="24"/>
        </w:rPr>
      </w:pPr>
      <w:r w:rsidRPr="00D74CBD">
        <w:rPr>
          <w:rFonts w:ascii="Times New Roman" w:hAnsi="Times New Roman" w:cs="Times New Roman"/>
          <w:sz w:val="24"/>
          <w:szCs w:val="24"/>
        </w:rPr>
        <w:t>Time Management</w:t>
      </w:r>
    </w:p>
    <w:p w14:paraId="28B89528" w14:textId="77777777" w:rsidR="001816C9" w:rsidRPr="00D74CBD" w:rsidRDefault="001816C9" w:rsidP="001816C9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before="147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74CBD">
        <w:rPr>
          <w:rFonts w:ascii="Times New Roman" w:hAnsi="Times New Roman" w:cs="Times New Roman"/>
          <w:sz w:val="24"/>
          <w:szCs w:val="24"/>
        </w:rPr>
        <w:t>Team</w:t>
      </w:r>
      <w:r w:rsidRPr="00D74CBD">
        <w:rPr>
          <w:rFonts w:ascii="Times New Roman" w:hAnsi="Times New Roman" w:cs="Times New Roman"/>
          <w:sz w:val="24"/>
          <w:szCs w:val="24"/>
          <w:lang w:val="vi-VN"/>
        </w:rPr>
        <w:t>-work</w:t>
      </w:r>
      <w:proofErr w:type="gramEnd"/>
    </w:p>
    <w:p w14:paraId="4C3EE657" w14:textId="77777777" w:rsidR="001816C9" w:rsidRPr="00D74CBD" w:rsidRDefault="001816C9" w:rsidP="001816C9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before="147" w:line="276" w:lineRule="auto"/>
        <w:rPr>
          <w:rFonts w:ascii="Times New Roman" w:hAnsi="Times New Roman" w:cs="Times New Roman"/>
          <w:sz w:val="24"/>
          <w:szCs w:val="24"/>
        </w:rPr>
      </w:pPr>
      <w:r w:rsidRPr="00D74CBD">
        <w:rPr>
          <w:rFonts w:ascii="Times New Roman" w:hAnsi="Times New Roman" w:cs="Times New Roman"/>
          <w:sz w:val="24"/>
          <w:szCs w:val="24"/>
        </w:rPr>
        <w:t>Interpersonal and Problem resolving skills</w:t>
      </w:r>
    </w:p>
    <w:p w14:paraId="24176409" w14:textId="77777777" w:rsidR="001816C9" w:rsidRPr="00D74CBD" w:rsidRDefault="001816C9" w:rsidP="001816C9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0656B3D" w14:textId="77777777" w:rsidR="001816C9" w:rsidRPr="00D74CBD" w:rsidRDefault="001816C9" w:rsidP="001816C9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74CB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KNOWLEDGE</w:t>
      </w:r>
    </w:p>
    <w:p w14:paraId="3DCFBEF4" w14:textId="012FB9AC" w:rsidR="001816C9" w:rsidRPr="00D74CBD" w:rsidRDefault="001816C9" w:rsidP="001816C9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147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D74CBD">
        <w:rPr>
          <w:rFonts w:ascii="Times New Roman" w:hAnsi="Times New Roman" w:cs="Times New Roman"/>
          <w:sz w:val="24"/>
          <w:szCs w:val="24"/>
        </w:rPr>
        <w:t>Platform: Docker, Kubernetes</w:t>
      </w:r>
    </w:p>
    <w:p w14:paraId="65DD6E88" w14:textId="51682D26" w:rsidR="001816C9" w:rsidRPr="00D74CBD" w:rsidRDefault="001816C9" w:rsidP="001816C9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147" w:line="276" w:lineRule="auto"/>
        <w:rPr>
          <w:rFonts w:ascii="Times New Roman" w:hAnsi="Times New Roman" w:cs="Times New Roman"/>
          <w:sz w:val="24"/>
          <w:szCs w:val="24"/>
        </w:rPr>
      </w:pPr>
      <w:r w:rsidRPr="00D74CBD">
        <w:rPr>
          <w:rFonts w:ascii="Times New Roman" w:hAnsi="Times New Roman" w:cs="Times New Roman"/>
          <w:sz w:val="24"/>
          <w:szCs w:val="24"/>
        </w:rPr>
        <w:t xml:space="preserve">Languages: </w:t>
      </w:r>
      <w:r w:rsidR="00CF6A2A">
        <w:rPr>
          <w:rFonts w:ascii="Times New Roman" w:hAnsi="Times New Roman" w:cs="Times New Roman"/>
          <w:sz w:val="24"/>
          <w:szCs w:val="24"/>
          <w:lang w:val="vi-VN"/>
        </w:rPr>
        <w:t>Golang</w:t>
      </w:r>
      <w:r w:rsidR="00F55C7C">
        <w:rPr>
          <w:rFonts w:ascii="Times New Roman" w:hAnsi="Times New Roman" w:cs="Times New Roman"/>
          <w:sz w:val="24"/>
          <w:szCs w:val="24"/>
          <w:lang w:val="vi-VN"/>
        </w:rPr>
        <w:t>,</w:t>
      </w:r>
      <w:r w:rsidR="0052789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CF6A2A">
        <w:rPr>
          <w:rFonts w:ascii="Times New Roman" w:hAnsi="Times New Roman" w:cs="Times New Roman"/>
          <w:sz w:val="24"/>
          <w:szCs w:val="24"/>
          <w:lang w:val="vi-VN"/>
        </w:rPr>
        <w:t>C#</w:t>
      </w:r>
      <w:r w:rsidRPr="00D74CBD">
        <w:rPr>
          <w:rFonts w:ascii="Times New Roman" w:hAnsi="Times New Roman" w:cs="Times New Roman"/>
          <w:sz w:val="24"/>
          <w:szCs w:val="24"/>
        </w:rPr>
        <w:t>,</w:t>
      </w:r>
      <w:r w:rsidR="0052789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D74CBD">
        <w:rPr>
          <w:rFonts w:ascii="Times New Roman" w:hAnsi="Times New Roman" w:cs="Times New Roman"/>
          <w:sz w:val="24"/>
          <w:szCs w:val="24"/>
        </w:rPr>
        <w:t>PHP,</w:t>
      </w:r>
      <w:r w:rsidR="00F55C7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D74CBD">
        <w:rPr>
          <w:rFonts w:ascii="Times New Roman" w:hAnsi="Times New Roman" w:cs="Times New Roman"/>
          <w:sz w:val="24"/>
          <w:szCs w:val="24"/>
        </w:rPr>
        <w:t>Java</w:t>
      </w:r>
      <w:r w:rsidR="00F55C7C">
        <w:rPr>
          <w:rFonts w:ascii="Times New Roman" w:hAnsi="Times New Roman" w:cs="Times New Roman"/>
          <w:sz w:val="24"/>
          <w:szCs w:val="24"/>
          <w:lang w:val="vi-VN"/>
        </w:rPr>
        <w:t>, ASP.Net</w:t>
      </w:r>
    </w:p>
    <w:p w14:paraId="7AE633B7" w14:textId="40B68240" w:rsidR="001816C9" w:rsidRPr="00A9648B" w:rsidRDefault="001816C9" w:rsidP="001816C9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147" w:line="276" w:lineRule="auto"/>
        <w:rPr>
          <w:rFonts w:ascii="Times New Roman" w:hAnsi="Times New Roman" w:cs="Times New Roman"/>
          <w:sz w:val="24"/>
          <w:szCs w:val="24"/>
        </w:rPr>
      </w:pPr>
      <w:r w:rsidRPr="00D74CBD">
        <w:rPr>
          <w:rFonts w:ascii="Times New Roman" w:hAnsi="Times New Roman" w:cs="Times New Roman"/>
          <w:sz w:val="24"/>
          <w:szCs w:val="24"/>
        </w:rPr>
        <w:t xml:space="preserve">Databases: MS SQL, MySQL, </w:t>
      </w:r>
      <w:r w:rsidR="00CF6A2A">
        <w:rPr>
          <w:rFonts w:ascii="Times New Roman" w:hAnsi="Times New Roman" w:cs="Times New Roman"/>
          <w:sz w:val="24"/>
          <w:szCs w:val="24"/>
          <w:lang w:val="vi-VN"/>
        </w:rPr>
        <w:t>Oracle</w:t>
      </w:r>
      <w:r w:rsidR="00CF6A2A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Pr="00D74CBD">
        <w:rPr>
          <w:rFonts w:ascii="Times New Roman" w:hAnsi="Times New Roman" w:cs="Times New Roman"/>
          <w:sz w:val="24"/>
          <w:szCs w:val="24"/>
        </w:rPr>
        <w:t>PostgreSQL, D</w:t>
      </w:r>
      <w:r w:rsidR="00CF6A2A">
        <w:rPr>
          <w:rFonts w:ascii="Times New Roman" w:hAnsi="Times New Roman" w:cs="Times New Roman"/>
          <w:sz w:val="24"/>
          <w:szCs w:val="24"/>
          <w:lang w:val="vi-VN"/>
        </w:rPr>
        <w:t>ocument</w:t>
      </w:r>
      <w:r w:rsidRPr="00D74CBD">
        <w:rPr>
          <w:rFonts w:ascii="Times New Roman" w:hAnsi="Times New Roman" w:cs="Times New Roman"/>
          <w:sz w:val="24"/>
          <w:szCs w:val="24"/>
        </w:rPr>
        <w:t>DB, MongoDB</w:t>
      </w:r>
    </w:p>
    <w:p w14:paraId="61EBC921" w14:textId="5D744A92" w:rsidR="00A9648B" w:rsidRPr="00D74CBD" w:rsidRDefault="00A9648B" w:rsidP="001816C9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147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Message queue: Redis queue, Rabbit MQ, Kafka</w:t>
      </w:r>
    </w:p>
    <w:p w14:paraId="0AEBA079" w14:textId="77777777" w:rsidR="001816C9" w:rsidRPr="00527890" w:rsidRDefault="001816C9" w:rsidP="001816C9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147" w:line="276" w:lineRule="auto"/>
        <w:rPr>
          <w:rFonts w:ascii="Times New Roman" w:hAnsi="Times New Roman" w:cs="Times New Roman"/>
          <w:sz w:val="24"/>
          <w:szCs w:val="24"/>
        </w:rPr>
      </w:pPr>
      <w:r w:rsidRPr="00D74CBD">
        <w:rPr>
          <w:rFonts w:ascii="Times New Roman" w:hAnsi="Times New Roman" w:cs="Times New Roman"/>
          <w:sz w:val="24"/>
          <w:szCs w:val="24"/>
        </w:rPr>
        <w:t>Experience building and deploying on a cloud platform using an automated CI / CD pipeline.</w:t>
      </w:r>
    </w:p>
    <w:p w14:paraId="179ADB9E" w14:textId="399EDA2F" w:rsidR="00527890" w:rsidRPr="00527890" w:rsidRDefault="00527890" w:rsidP="00527890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147" w:line="276" w:lineRule="auto"/>
        <w:rPr>
          <w:rFonts w:ascii="Times New Roman" w:hAnsi="Times New Roman" w:cs="Times New Roman"/>
          <w:sz w:val="24"/>
          <w:szCs w:val="24"/>
        </w:rPr>
      </w:pPr>
      <w:r w:rsidRPr="00527890">
        <w:rPr>
          <w:rFonts w:ascii="Times New Roman" w:hAnsi="Times New Roman" w:cs="Times New Roman"/>
          <w:sz w:val="24"/>
          <w:szCs w:val="24"/>
        </w:rPr>
        <w:t>Requirement Gathering and Analysis</w:t>
      </w:r>
      <w:r w:rsidRPr="0052789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27890">
        <w:rPr>
          <w:rFonts w:ascii="Times New Roman" w:hAnsi="Times New Roman" w:cs="Times New Roman"/>
          <w:sz w:val="24"/>
          <w:szCs w:val="24"/>
        </w:rPr>
        <w:t xml:space="preserve"> Collaborate closely with stakeholders, including clients, managers, and development teams, to thoroughly understand goals and requirements. Prioritize core requirements to align with business </w:t>
      </w:r>
      <w:r w:rsidRPr="00527890">
        <w:rPr>
          <w:rFonts w:ascii="Times New Roman" w:hAnsi="Times New Roman" w:cs="Times New Roman"/>
          <w:sz w:val="24"/>
          <w:szCs w:val="24"/>
        </w:rPr>
        <w:lastRenderedPageBreak/>
        <w:t>objectives.</w:t>
      </w:r>
    </w:p>
    <w:p w14:paraId="12E1745D" w14:textId="5A0F513A" w:rsidR="00527890" w:rsidRPr="00527890" w:rsidRDefault="00527890" w:rsidP="00527890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147" w:line="276" w:lineRule="auto"/>
        <w:rPr>
          <w:rFonts w:ascii="Times New Roman" w:hAnsi="Times New Roman" w:cs="Times New Roman"/>
          <w:sz w:val="24"/>
          <w:szCs w:val="24"/>
        </w:rPr>
      </w:pPr>
      <w:r w:rsidRPr="00527890">
        <w:rPr>
          <w:rFonts w:ascii="Times New Roman" w:hAnsi="Times New Roman" w:cs="Times New Roman"/>
          <w:sz w:val="24"/>
          <w:szCs w:val="24"/>
        </w:rPr>
        <w:t>System Architecture Design</w:t>
      </w:r>
      <w:r w:rsidRPr="0052789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27890">
        <w:rPr>
          <w:rFonts w:ascii="Times New Roman" w:hAnsi="Times New Roman" w:cs="Times New Roman"/>
          <w:sz w:val="24"/>
          <w:szCs w:val="24"/>
        </w:rPr>
        <w:t xml:space="preserve"> Develop scalable, modular, and fault-tolerant architectures suitable for large-scale operations. Employ best practices for microservices, APIs, and database optimization.</w:t>
      </w:r>
    </w:p>
    <w:p w14:paraId="1C6BA81D" w14:textId="1FF6733D" w:rsidR="00527890" w:rsidRPr="00D74CBD" w:rsidRDefault="00527890" w:rsidP="00527890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147" w:line="276" w:lineRule="auto"/>
        <w:rPr>
          <w:rFonts w:ascii="Times New Roman" w:hAnsi="Times New Roman" w:cs="Times New Roman"/>
          <w:sz w:val="24"/>
          <w:szCs w:val="24"/>
        </w:rPr>
      </w:pPr>
      <w:r w:rsidRPr="00527890">
        <w:rPr>
          <w:rFonts w:ascii="Times New Roman" w:hAnsi="Times New Roman" w:cs="Times New Roman"/>
          <w:sz w:val="24"/>
          <w:szCs w:val="24"/>
        </w:rPr>
        <w:t>Experience in Developing and Building Network-Based Systems (e.g., Banking, E-Government)</w:t>
      </w:r>
      <w:r>
        <w:rPr>
          <w:rFonts w:ascii="Times New Roman" w:hAnsi="Times New Roman" w:cs="Times New Roman"/>
          <w:sz w:val="24"/>
          <w:szCs w:val="24"/>
          <w:lang w:val="vi-VN"/>
        </w:rPr>
        <w:t>: P2P</w:t>
      </w:r>
    </w:p>
    <w:p w14:paraId="6F380A34" w14:textId="2F2536B1" w:rsidR="001816C9" w:rsidRPr="00D74CBD" w:rsidRDefault="001816C9" w:rsidP="001816C9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147" w:line="276" w:lineRule="auto"/>
        <w:rPr>
          <w:rFonts w:ascii="Times New Roman" w:hAnsi="Times New Roman" w:cs="Times New Roman"/>
          <w:sz w:val="24"/>
          <w:szCs w:val="24"/>
        </w:rPr>
      </w:pPr>
      <w:r w:rsidRPr="00D74CBD">
        <w:rPr>
          <w:rFonts w:ascii="Times New Roman" w:hAnsi="Times New Roman" w:cs="Times New Roman"/>
          <w:sz w:val="24"/>
          <w:szCs w:val="24"/>
        </w:rPr>
        <w:t>Experience in configuring &amp; monitoring different attributes and handling scale up and scale down scenarios for the application in AWS</w:t>
      </w:r>
      <w:r w:rsidR="00527890">
        <w:rPr>
          <w:rFonts w:ascii="Times New Roman" w:hAnsi="Times New Roman" w:cs="Times New Roman"/>
          <w:sz w:val="24"/>
          <w:szCs w:val="24"/>
          <w:lang w:val="vi-VN"/>
        </w:rPr>
        <w:t>, Google cloud, Vercel</w:t>
      </w:r>
      <w:r w:rsidRPr="00D74CBD">
        <w:rPr>
          <w:rFonts w:ascii="Times New Roman" w:hAnsi="Times New Roman" w:cs="Times New Roman"/>
          <w:sz w:val="24"/>
          <w:szCs w:val="24"/>
        </w:rPr>
        <w:t>.</w:t>
      </w:r>
    </w:p>
    <w:p w14:paraId="53EC5DF5" w14:textId="77777777" w:rsidR="001816C9" w:rsidRPr="00D74CBD" w:rsidRDefault="001816C9" w:rsidP="001816C9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147" w:line="276" w:lineRule="auto"/>
        <w:rPr>
          <w:rFonts w:ascii="Times New Roman" w:hAnsi="Times New Roman" w:cs="Times New Roman"/>
          <w:sz w:val="24"/>
          <w:szCs w:val="24"/>
        </w:rPr>
      </w:pPr>
      <w:r w:rsidRPr="00D74CBD">
        <w:rPr>
          <w:rFonts w:ascii="Times New Roman" w:hAnsi="Times New Roman" w:cs="Times New Roman"/>
          <w:sz w:val="24"/>
          <w:szCs w:val="24"/>
        </w:rPr>
        <w:t>Strong understanding of principles of building architecture on the AWS Cloud.</w:t>
      </w:r>
    </w:p>
    <w:p w14:paraId="2DDD5D97" w14:textId="77777777" w:rsidR="001816C9" w:rsidRPr="00D74CBD" w:rsidRDefault="001816C9" w:rsidP="001816C9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147" w:line="276" w:lineRule="auto"/>
        <w:rPr>
          <w:rFonts w:ascii="Times New Roman" w:hAnsi="Times New Roman" w:cs="Times New Roman"/>
          <w:sz w:val="24"/>
          <w:szCs w:val="24"/>
        </w:rPr>
      </w:pPr>
      <w:r w:rsidRPr="00D74CBD">
        <w:rPr>
          <w:rFonts w:ascii="Times New Roman" w:hAnsi="Times New Roman" w:cs="Times New Roman"/>
          <w:sz w:val="24"/>
          <w:szCs w:val="24"/>
        </w:rPr>
        <w:t>Experience in fields of data modeling, data structures, databases, and ETL processes</w:t>
      </w:r>
    </w:p>
    <w:p w14:paraId="205C3EAD" w14:textId="77777777" w:rsidR="001816C9" w:rsidRPr="00D74CBD" w:rsidRDefault="001816C9" w:rsidP="001816C9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147" w:line="276" w:lineRule="auto"/>
        <w:rPr>
          <w:rFonts w:ascii="Times New Roman" w:hAnsi="Times New Roman" w:cs="Times New Roman"/>
          <w:sz w:val="24"/>
          <w:szCs w:val="24"/>
        </w:rPr>
      </w:pPr>
      <w:r w:rsidRPr="00D74CBD">
        <w:rPr>
          <w:rFonts w:ascii="Times New Roman" w:hAnsi="Times New Roman" w:cs="Times New Roman"/>
          <w:sz w:val="24"/>
          <w:szCs w:val="24"/>
        </w:rPr>
        <w:t>In-depth understanding of large-scale data sets, including both structured and unstructured data</w:t>
      </w:r>
    </w:p>
    <w:p w14:paraId="0DDD3E01" w14:textId="77777777" w:rsidR="001816C9" w:rsidRPr="00D74CBD" w:rsidRDefault="001816C9" w:rsidP="001816C9">
      <w:pPr>
        <w:pStyle w:val="ListParagraph"/>
        <w:tabs>
          <w:tab w:val="left" w:pos="820"/>
          <w:tab w:val="left" w:pos="821"/>
        </w:tabs>
        <w:spacing w:before="147"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7BA066F4" w14:textId="77777777" w:rsidR="001816C9" w:rsidRPr="00D74CBD" w:rsidRDefault="001816C9" w:rsidP="001816C9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</w:pPr>
      <w:r w:rsidRPr="00D74CB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EXPERIENCE</w:t>
      </w:r>
    </w:p>
    <w:p w14:paraId="539AA07E" w14:textId="00D716C7" w:rsidR="001816C9" w:rsidRPr="00D74CBD" w:rsidRDefault="006B4B37" w:rsidP="001816C9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B3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2023/7</w:t>
      </w:r>
      <w:r w:rsidR="001816C9" w:rsidRPr="00D74CB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vi-VN"/>
        </w:rPr>
        <w:t xml:space="preserve"> to Now:</w:t>
      </w:r>
    </w:p>
    <w:p w14:paraId="403AF7B4" w14:textId="77777777" w:rsidR="006B4B37" w:rsidRPr="006B4B37" w:rsidRDefault="006B4B37" w:rsidP="006B4B37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B4B3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CÔNG TY CỔ PHẦN GIẢI PHÁP BẢO ĐẢM QUYỀN LỢI NGƯỜI TIÊU</w:t>
      </w:r>
    </w:p>
    <w:p w14:paraId="77EA6340" w14:textId="77777777" w:rsidR="006B4B37" w:rsidRDefault="006B4B37" w:rsidP="006B4B37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</w:pPr>
      <w:r w:rsidRPr="006B4B3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DÙNG VÀ VẬN HÀNH KINH DOANH SỐ ESCROW</w:t>
      </w:r>
    </w:p>
    <w:p w14:paraId="56B8B5EF" w14:textId="2D357C32" w:rsidR="001816C9" w:rsidRPr="00D74CBD" w:rsidRDefault="001816C9" w:rsidP="006B4B3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D74CB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Senior Developer</w:t>
      </w:r>
    </w:p>
    <w:p w14:paraId="5406890E" w14:textId="3E623515" w:rsidR="007A1692" w:rsidRPr="007A1692" w:rsidRDefault="007A1692" w:rsidP="001816C9">
      <w:pPr>
        <w:pStyle w:val="ListParagraph"/>
        <w:widowControl/>
        <w:numPr>
          <w:ilvl w:val="0"/>
          <w:numId w:val="6"/>
        </w:numPr>
        <w:autoSpaceDE/>
        <w:autoSpaceDN/>
        <w:spacing w:before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A1692">
        <w:rPr>
          <w:rFonts w:ascii="Times New Roman" w:hAnsi="Times New Roman" w:cs="Times New Roman"/>
          <w:sz w:val="24"/>
          <w:szCs w:val="24"/>
        </w:rPr>
        <w:t>Participate in system analysis and architecture for high-traffic systems</w:t>
      </w:r>
    </w:p>
    <w:p w14:paraId="0728642D" w14:textId="72DAEEC2" w:rsidR="001816C9" w:rsidRPr="00D74CBD" w:rsidRDefault="001816C9" w:rsidP="001816C9">
      <w:pPr>
        <w:pStyle w:val="ListParagraph"/>
        <w:widowControl/>
        <w:numPr>
          <w:ilvl w:val="0"/>
          <w:numId w:val="6"/>
        </w:numPr>
        <w:autoSpaceDE/>
        <w:autoSpaceDN/>
        <w:spacing w:before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74CBD">
        <w:rPr>
          <w:rFonts w:ascii="Times New Roman" w:hAnsi="Times New Roman" w:cs="Times New Roman"/>
          <w:sz w:val="24"/>
          <w:szCs w:val="24"/>
        </w:rPr>
        <w:t>Participate in API Platform Architecture Design and Deployment on</w:t>
      </w:r>
      <w:r w:rsidRPr="00D74CBD">
        <w:rPr>
          <w:rFonts w:ascii="Times New Roman" w:hAnsi="Times New Roman" w:cs="Times New Roman"/>
          <w:sz w:val="24"/>
          <w:szCs w:val="24"/>
          <w:lang w:val="vi-VN"/>
        </w:rPr>
        <w:t xml:space="preserve"> AWS</w:t>
      </w:r>
    </w:p>
    <w:p w14:paraId="3397B75D" w14:textId="67BAB43B" w:rsidR="001816C9" w:rsidRPr="00D74CBD" w:rsidRDefault="007A1692" w:rsidP="001816C9">
      <w:pPr>
        <w:pStyle w:val="ListParagraph"/>
        <w:widowControl/>
        <w:numPr>
          <w:ilvl w:val="0"/>
          <w:numId w:val="6"/>
        </w:numPr>
        <w:autoSpaceDE/>
        <w:autoSpaceDN/>
        <w:spacing w:before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A1692">
        <w:rPr>
          <w:rFonts w:ascii="Times New Roman" w:hAnsi="Times New Roman" w:cs="Times New Roman"/>
          <w:sz w:val="24"/>
          <w:szCs w:val="24"/>
        </w:rPr>
        <w:t xml:space="preserve">Develop microservice APIs integrated with banks: collection, disbursement, and reconciliation with </w:t>
      </w:r>
      <w:proofErr w:type="spellStart"/>
      <w:r w:rsidRPr="007A1692">
        <w:rPr>
          <w:rFonts w:ascii="Times New Roman" w:hAnsi="Times New Roman" w:cs="Times New Roman"/>
          <w:sz w:val="24"/>
          <w:szCs w:val="24"/>
        </w:rPr>
        <w:t>Mbbank</w:t>
      </w:r>
      <w:proofErr w:type="spellEnd"/>
    </w:p>
    <w:p w14:paraId="5E623A48" w14:textId="112448C6" w:rsidR="001816C9" w:rsidRPr="00D74CBD" w:rsidRDefault="00A9648B" w:rsidP="001816C9">
      <w:pPr>
        <w:pStyle w:val="ListParagraph"/>
        <w:widowControl/>
        <w:numPr>
          <w:ilvl w:val="0"/>
          <w:numId w:val="6"/>
        </w:numPr>
        <w:autoSpaceDE/>
        <w:autoSpaceDN/>
        <w:spacing w:before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48B">
        <w:rPr>
          <w:rFonts w:ascii="Times New Roman" w:hAnsi="Times New Roman" w:cs="Times New Roman"/>
          <w:sz w:val="24"/>
          <w:szCs w:val="24"/>
        </w:rPr>
        <w:t xml:space="preserve">Develop microservice APIs integrated with payment intermediaries: digital signature, collection, reconciliation with </w:t>
      </w:r>
      <w:proofErr w:type="spellStart"/>
      <w:r w:rsidRPr="00A9648B">
        <w:rPr>
          <w:rFonts w:ascii="Times New Roman" w:hAnsi="Times New Roman" w:cs="Times New Roman"/>
          <w:sz w:val="24"/>
          <w:szCs w:val="24"/>
        </w:rPr>
        <w:t>VNPay</w:t>
      </w:r>
      <w:proofErr w:type="spellEnd"/>
    </w:p>
    <w:p w14:paraId="7962D1A4" w14:textId="5850FC6B" w:rsidR="001816C9" w:rsidRPr="00D74CBD" w:rsidRDefault="00A9648B" w:rsidP="001816C9">
      <w:pPr>
        <w:pStyle w:val="ListParagraph"/>
        <w:widowControl/>
        <w:numPr>
          <w:ilvl w:val="0"/>
          <w:numId w:val="6"/>
        </w:numPr>
        <w:autoSpaceDE/>
        <w:autoSpaceDN/>
        <w:spacing w:before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48B">
        <w:rPr>
          <w:rFonts w:ascii="Times New Roman" w:hAnsi="Times New Roman" w:cs="Times New Roman"/>
          <w:sz w:val="24"/>
          <w:szCs w:val="24"/>
        </w:rPr>
        <w:t>Develop microservice APIs integrated with e-commerce platforms for order payment transactions</w:t>
      </w:r>
    </w:p>
    <w:p w14:paraId="5F117996" w14:textId="179AAE07" w:rsidR="001816C9" w:rsidRPr="00D74CBD" w:rsidRDefault="00A9648B" w:rsidP="001816C9">
      <w:pPr>
        <w:pStyle w:val="ListParagraph"/>
        <w:widowControl/>
        <w:numPr>
          <w:ilvl w:val="0"/>
          <w:numId w:val="6"/>
        </w:numPr>
        <w:autoSpaceDE/>
        <w:autoSpaceDN/>
        <w:spacing w:before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48B">
        <w:rPr>
          <w:rFonts w:ascii="Times New Roman" w:hAnsi="Times New Roman" w:cs="Times New Roman"/>
          <w:sz w:val="24"/>
          <w:szCs w:val="24"/>
        </w:rPr>
        <w:t>Develop notification system: SMS, email</w:t>
      </w:r>
      <w:r w:rsidR="001816C9" w:rsidRPr="00D74CBD">
        <w:rPr>
          <w:rFonts w:ascii="Times New Roman" w:hAnsi="Times New Roman" w:cs="Times New Roman"/>
          <w:sz w:val="24"/>
          <w:szCs w:val="24"/>
        </w:rPr>
        <w:t> </w:t>
      </w:r>
    </w:p>
    <w:p w14:paraId="3C7256D2" w14:textId="5BE42330" w:rsidR="001816C9" w:rsidRPr="00D74CBD" w:rsidRDefault="00A9648B" w:rsidP="001816C9">
      <w:pPr>
        <w:pStyle w:val="ListParagraph"/>
        <w:widowControl/>
        <w:numPr>
          <w:ilvl w:val="0"/>
          <w:numId w:val="6"/>
        </w:numPr>
        <w:autoSpaceDE/>
        <w:autoSpaceDN/>
        <w:spacing w:before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48B">
        <w:rPr>
          <w:rFonts w:ascii="Times New Roman" w:hAnsi="Times New Roman" w:cs="Times New Roman"/>
          <w:sz w:val="24"/>
          <w:szCs w:val="24"/>
        </w:rPr>
        <w:t>Develop and rewrite APIs according to design</w:t>
      </w:r>
    </w:p>
    <w:p w14:paraId="193C74C5" w14:textId="77777777" w:rsidR="00A9648B" w:rsidRPr="00A9648B" w:rsidRDefault="00A9648B" w:rsidP="001816C9">
      <w:pPr>
        <w:pStyle w:val="ListParagraph"/>
        <w:widowControl/>
        <w:numPr>
          <w:ilvl w:val="0"/>
          <w:numId w:val="6"/>
        </w:numPr>
        <w:autoSpaceDE/>
        <w:autoSpaceDN/>
        <w:spacing w:before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48B">
        <w:rPr>
          <w:rFonts w:ascii="Times New Roman" w:hAnsi="Times New Roman" w:cs="Times New Roman"/>
          <w:sz w:val="24"/>
          <w:szCs w:val="24"/>
        </w:rPr>
        <w:t>Perform unit testing for APIs as requested</w:t>
      </w:r>
    </w:p>
    <w:p w14:paraId="316A0CA6" w14:textId="77777777" w:rsidR="00A9648B" w:rsidRPr="00A9648B" w:rsidRDefault="00A9648B" w:rsidP="001816C9">
      <w:pPr>
        <w:pStyle w:val="ListParagraph"/>
        <w:widowControl/>
        <w:numPr>
          <w:ilvl w:val="0"/>
          <w:numId w:val="6"/>
        </w:numPr>
        <w:autoSpaceDE/>
        <w:autoSpaceDN/>
        <w:spacing w:before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48B">
        <w:rPr>
          <w:rFonts w:ascii="Times New Roman" w:hAnsi="Times New Roman" w:cs="Times New Roman"/>
          <w:sz w:val="24"/>
          <w:szCs w:val="24"/>
        </w:rPr>
        <w:t>Support code review</w:t>
      </w:r>
    </w:p>
    <w:p w14:paraId="09797C47" w14:textId="00C475E0" w:rsidR="001816C9" w:rsidRPr="00D74CBD" w:rsidRDefault="00A9648B" w:rsidP="001816C9">
      <w:pPr>
        <w:pStyle w:val="ListParagraph"/>
        <w:widowControl/>
        <w:numPr>
          <w:ilvl w:val="0"/>
          <w:numId w:val="6"/>
        </w:numPr>
        <w:autoSpaceDE/>
        <w:autoSpaceDN/>
        <w:spacing w:before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48B">
        <w:rPr>
          <w:rFonts w:ascii="Times New Roman" w:hAnsi="Times New Roman" w:cs="Times New Roman"/>
          <w:sz w:val="24"/>
          <w:szCs w:val="24"/>
        </w:rPr>
        <w:t>Provide customer support after go-live</w:t>
      </w:r>
      <w:r w:rsidR="001816C9" w:rsidRPr="00D74CBD">
        <w:rPr>
          <w:rFonts w:ascii="Times New Roman" w:hAnsi="Times New Roman" w:cs="Times New Roman"/>
          <w:sz w:val="24"/>
          <w:szCs w:val="24"/>
        </w:rPr>
        <w:t> </w:t>
      </w:r>
    </w:p>
    <w:p w14:paraId="14A155EF" w14:textId="77777777" w:rsidR="001816C9" w:rsidRPr="00D74CBD" w:rsidRDefault="001816C9" w:rsidP="001816C9">
      <w:pPr>
        <w:pStyle w:val="ListParagraph"/>
        <w:widowControl/>
        <w:numPr>
          <w:ilvl w:val="0"/>
          <w:numId w:val="6"/>
        </w:numPr>
        <w:autoSpaceDE/>
        <w:autoSpaceDN/>
        <w:spacing w:before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74CBD">
        <w:rPr>
          <w:rFonts w:ascii="Times New Roman" w:hAnsi="Times New Roman" w:cs="Times New Roman"/>
          <w:sz w:val="24"/>
          <w:szCs w:val="24"/>
        </w:rPr>
        <w:t>Support AWS team for project implementation and managed services </w:t>
      </w:r>
    </w:p>
    <w:p w14:paraId="4AA92E7D" w14:textId="77777777" w:rsidR="001816C9" w:rsidRPr="00D74CBD" w:rsidRDefault="001816C9" w:rsidP="00A9648B">
      <w:pPr>
        <w:spacing w:line="276" w:lineRule="auto"/>
        <w:ind w:firstLine="63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D74CB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Project Delivery: </w:t>
      </w:r>
    </w:p>
    <w:p w14:paraId="576960C1" w14:textId="02E33E16" w:rsidR="001816C9" w:rsidRPr="00D74CBD" w:rsidRDefault="006B4B37" w:rsidP="001816C9">
      <w:pPr>
        <w:pStyle w:val="ListParagraph"/>
        <w:widowControl/>
        <w:numPr>
          <w:ilvl w:val="0"/>
          <w:numId w:val="6"/>
        </w:numPr>
        <w:autoSpaceDE/>
        <w:autoSpaceDN/>
        <w:spacing w:before="0" w:line="27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KEYPAY</w:t>
      </w:r>
      <w:r w:rsidR="00A9648B">
        <w:rPr>
          <w:rFonts w:ascii="Times New Roman" w:hAnsi="Times New Roman" w:cs="Times New Roman"/>
          <w:sz w:val="24"/>
          <w:szCs w:val="24"/>
          <w:lang w:val="vi-VN"/>
        </w:rPr>
        <w:t xml:space="preserve"> - </w:t>
      </w:r>
      <w:r w:rsidR="00A9648B" w:rsidRPr="00A9648B">
        <w:rPr>
          <w:rFonts w:ascii="Times New Roman" w:hAnsi="Times New Roman" w:cs="Times New Roman"/>
          <w:sz w:val="24"/>
          <w:szCs w:val="24"/>
        </w:rPr>
        <w:t>national e-commerce system</w:t>
      </w:r>
    </w:p>
    <w:p w14:paraId="39BF98BF" w14:textId="3E752CD7" w:rsidR="001816C9" w:rsidRDefault="006B4B37" w:rsidP="006B4B37">
      <w:pPr>
        <w:pStyle w:val="ListParagraph"/>
        <w:widowControl/>
        <w:numPr>
          <w:ilvl w:val="0"/>
          <w:numId w:val="6"/>
        </w:numPr>
        <w:autoSpaceDE/>
        <w:autoSpaceDN/>
        <w:spacing w:before="0" w:line="27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ESCROW</w:t>
      </w:r>
    </w:p>
    <w:p w14:paraId="251E7E3E" w14:textId="77777777" w:rsidR="00A9648B" w:rsidRPr="00215EAB" w:rsidRDefault="00A9648B" w:rsidP="00A9648B">
      <w:pPr>
        <w:spacing w:line="276" w:lineRule="auto"/>
        <w:ind w:firstLine="54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  <w:t>Technology:</w:t>
      </w:r>
    </w:p>
    <w:p w14:paraId="1DDDE9C4" w14:textId="26D6DBAF" w:rsidR="00A9648B" w:rsidRDefault="00A9648B" w:rsidP="00A9648B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Language: Golang</w:t>
      </w:r>
      <w:r>
        <w:rPr>
          <w:rFonts w:ascii="Times New Roman" w:hAnsi="Times New Roman" w:cs="Times New Roman"/>
          <w:sz w:val="24"/>
          <w:szCs w:val="24"/>
          <w:lang w:val="vi-VN"/>
        </w:rPr>
        <w:t>, PHP, JAVA</w:t>
      </w:r>
    </w:p>
    <w:p w14:paraId="655DC47D" w14:textId="77777777" w:rsidR="00A9648B" w:rsidRDefault="00A9648B" w:rsidP="00A9648B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Database: PosgrestSQL, Redis</w:t>
      </w:r>
    </w:p>
    <w:p w14:paraId="5947E9C4" w14:textId="264B0B11" w:rsidR="00A9648B" w:rsidRDefault="00A9648B" w:rsidP="00A9648B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Message queue: Redis queue,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Kafka,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RabbitMQ</w:t>
      </w:r>
    </w:p>
    <w:p w14:paraId="36DFF5CC" w14:textId="77777777" w:rsidR="00A9648B" w:rsidRDefault="00A9648B" w:rsidP="00A9648B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Config docker build on AWS</w:t>
      </w:r>
    </w:p>
    <w:p w14:paraId="00630C49" w14:textId="77777777" w:rsidR="007A1692" w:rsidRPr="00A9648B" w:rsidRDefault="007A1692" w:rsidP="006B4B37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vi-VN"/>
        </w:rPr>
      </w:pPr>
    </w:p>
    <w:p w14:paraId="457E4C0E" w14:textId="3E87F231" w:rsidR="001816C9" w:rsidRPr="006B4B37" w:rsidRDefault="001816C9" w:rsidP="006B4B37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D74CB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vi-VN"/>
        </w:rPr>
        <w:t xml:space="preserve">From </w:t>
      </w:r>
      <w:r w:rsidR="006B4B37" w:rsidRPr="006B4B3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2023/06</w:t>
      </w:r>
      <w:r w:rsidR="006B4B3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vi-VN"/>
        </w:rPr>
        <w:t xml:space="preserve"> - </w:t>
      </w:r>
      <w:r w:rsidR="006B4B37" w:rsidRPr="006B4B3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2022/04</w:t>
      </w:r>
      <w:r w:rsidRPr="00D74CB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vi-VN"/>
        </w:rPr>
        <w:t>:</w:t>
      </w:r>
    </w:p>
    <w:p w14:paraId="4225FD96" w14:textId="77777777" w:rsidR="006B4B37" w:rsidRDefault="006B4B37" w:rsidP="001816C9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6B4B37">
        <w:rPr>
          <w:rFonts w:ascii="Times New Roman" w:hAnsi="Times New Roman" w:cs="Times New Roman"/>
          <w:b/>
          <w:bCs/>
          <w:sz w:val="24"/>
          <w:szCs w:val="24"/>
        </w:rPr>
        <w:t>SNAPMART INC</w:t>
      </w:r>
    </w:p>
    <w:p w14:paraId="2C484F52" w14:textId="1452AF29" w:rsidR="001816C9" w:rsidRPr="006B4B37" w:rsidRDefault="006B4B37" w:rsidP="001816C9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</w:pPr>
      <w:r w:rsidRPr="006B4B37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  <w:t>Senior Developer</w:t>
      </w:r>
    </w:p>
    <w:p w14:paraId="71D562DC" w14:textId="23C81D74" w:rsidR="00A9363D" w:rsidRPr="00A9363D" w:rsidRDefault="00A53F61" w:rsidP="00A9363D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F6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Build and upgrade the payment system</w:t>
      </w:r>
    </w:p>
    <w:p w14:paraId="6058810C" w14:textId="435FC806" w:rsidR="00A53F61" w:rsidRPr="00A53F61" w:rsidRDefault="00A53F61" w:rsidP="00A53F61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</w:rPr>
      </w:pPr>
      <w:r w:rsidRPr="00A53F61">
        <w:rPr>
          <w:rFonts w:ascii="Times New Roman" w:hAnsi="Times New Roman" w:cs="Times New Roman"/>
          <w:sz w:val="24"/>
          <w:szCs w:val="24"/>
        </w:rPr>
        <w:t>Refactor code using the Factory Method architecture</w:t>
      </w:r>
    </w:p>
    <w:p w14:paraId="3E5B8C8E" w14:textId="4E984A1B" w:rsidR="00A53F61" w:rsidRPr="00A53F61" w:rsidRDefault="00A53F61" w:rsidP="00A53F61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</w:rPr>
      </w:pPr>
      <w:r w:rsidRPr="00A53F61">
        <w:rPr>
          <w:rFonts w:ascii="Times New Roman" w:hAnsi="Times New Roman" w:cs="Times New Roman"/>
          <w:sz w:val="24"/>
          <w:szCs w:val="24"/>
        </w:rPr>
        <w:t xml:space="preserve">Integrate payment intermediaries: iPay88, </w:t>
      </w:r>
      <w:proofErr w:type="spellStart"/>
      <w:r w:rsidRPr="00A53F61">
        <w:rPr>
          <w:rFonts w:ascii="Times New Roman" w:hAnsi="Times New Roman" w:cs="Times New Roman"/>
          <w:sz w:val="24"/>
          <w:szCs w:val="24"/>
        </w:rPr>
        <w:t>PayMaya</w:t>
      </w:r>
      <w:proofErr w:type="spellEnd"/>
      <w:r w:rsidRPr="00A53F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3F61">
        <w:rPr>
          <w:rFonts w:ascii="Times New Roman" w:hAnsi="Times New Roman" w:cs="Times New Roman"/>
          <w:sz w:val="24"/>
          <w:szCs w:val="24"/>
        </w:rPr>
        <w:t>GCash</w:t>
      </w:r>
      <w:proofErr w:type="spellEnd"/>
    </w:p>
    <w:p w14:paraId="592C0105" w14:textId="4C895C54" w:rsidR="00A53F61" w:rsidRPr="00A53F61" w:rsidRDefault="00A53F61" w:rsidP="00A53F61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</w:rPr>
      </w:pPr>
      <w:r w:rsidRPr="00A53F61">
        <w:rPr>
          <w:rFonts w:ascii="Times New Roman" w:hAnsi="Times New Roman" w:cs="Times New Roman"/>
          <w:sz w:val="24"/>
          <w:szCs w:val="24"/>
        </w:rPr>
        <w:t>Perform unit testing and testing in the UAT environment</w:t>
      </w:r>
    </w:p>
    <w:p w14:paraId="42DD1AD6" w14:textId="4CA7EDAA" w:rsidR="001816C9" w:rsidRPr="00A9363D" w:rsidRDefault="00A53F61" w:rsidP="00A53F61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before="0" w:line="276" w:lineRule="auto"/>
        <w:ind w:right="978"/>
        <w:rPr>
          <w:rFonts w:ascii="Times New Roman" w:hAnsi="Times New Roman" w:cs="Times New Roman"/>
          <w:sz w:val="24"/>
          <w:szCs w:val="24"/>
        </w:rPr>
      </w:pPr>
      <w:r w:rsidRPr="00A53F61">
        <w:rPr>
          <w:rFonts w:ascii="Times New Roman" w:hAnsi="Times New Roman" w:cs="Times New Roman"/>
          <w:sz w:val="24"/>
          <w:szCs w:val="24"/>
        </w:rPr>
        <w:t>Monitor and check system logs</w:t>
      </w:r>
    </w:p>
    <w:p w14:paraId="7D10B1AB" w14:textId="77777777" w:rsidR="007A1692" w:rsidRDefault="007A1692" w:rsidP="00A9363D">
      <w:pPr>
        <w:pStyle w:val="ListParagraph"/>
        <w:tabs>
          <w:tab w:val="left" w:pos="820"/>
          <w:tab w:val="left" w:pos="821"/>
        </w:tabs>
        <w:spacing w:before="0" w:line="276" w:lineRule="auto"/>
        <w:ind w:left="900" w:right="978" w:firstLine="0"/>
        <w:rPr>
          <w:rFonts w:ascii="Times New Roman" w:hAnsi="Times New Roman" w:cs="Times New Roman"/>
          <w:sz w:val="24"/>
          <w:szCs w:val="24"/>
          <w:lang w:val="vi-VN"/>
        </w:rPr>
      </w:pPr>
    </w:p>
    <w:p w14:paraId="474F4420" w14:textId="77777777" w:rsidR="007A1692" w:rsidRPr="00A53F61" w:rsidRDefault="007A1692" w:rsidP="007A1692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F6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Build and upgrade the Notification Management System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  <w:t xml:space="preserve"> - NMS</w:t>
      </w:r>
    </w:p>
    <w:p w14:paraId="46F565C1" w14:textId="77777777" w:rsidR="007A1692" w:rsidRPr="00A9363D" w:rsidRDefault="007A1692" w:rsidP="007A1692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</w:rPr>
      </w:pPr>
      <w:r w:rsidRPr="007A1692">
        <w:rPr>
          <w:rFonts w:ascii="Times New Roman" w:hAnsi="Times New Roman" w:cs="Times New Roman"/>
          <w:sz w:val="24"/>
          <w:szCs w:val="24"/>
        </w:rPr>
        <w:t>Build and develop new features for the system such as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 w:rsidRPr="007A1692">
        <w:rPr>
          <w:rFonts w:ascii="Times New Roman" w:hAnsi="Times New Roman" w:cs="Times New Roman"/>
          <w:sz w:val="24"/>
          <w:szCs w:val="24"/>
        </w:rPr>
        <w:t>Campaigns for sending notifications to the system via email, Firebase, SMS</w:t>
      </w:r>
    </w:p>
    <w:p w14:paraId="4F4D66B1" w14:textId="77777777" w:rsidR="007A1692" w:rsidRPr="00A9363D" w:rsidRDefault="007A1692" w:rsidP="007A1692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</w:rPr>
      </w:pPr>
      <w:r w:rsidRPr="007A1692">
        <w:rPr>
          <w:rFonts w:ascii="Times New Roman" w:hAnsi="Times New Roman" w:cs="Times New Roman"/>
          <w:sz w:val="24"/>
          <w:szCs w:val="24"/>
        </w:rPr>
        <w:t>Fix system bugs</w:t>
      </w:r>
    </w:p>
    <w:p w14:paraId="67697C60" w14:textId="77777777" w:rsidR="007A1692" w:rsidRPr="00A9363D" w:rsidRDefault="007A1692" w:rsidP="007A1692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  <w:lang w:val="vi-VN"/>
        </w:rPr>
      </w:pPr>
      <w:r w:rsidRPr="007A1692">
        <w:rPr>
          <w:rFonts w:ascii="Times New Roman" w:hAnsi="Times New Roman" w:cs="Times New Roman"/>
          <w:sz w:val="24"/>
          <w:szCs w:val="24"/>
        </w:rPr>
        <w:t>Optimize the system to reduce costs when using Aurora Postgres</w:t>
      </w:r>
    </w:p>
    <w:p w14:paraId="4633ABB6" w14:textId="77777777" w:rsidR="007A1692" w:rsidRPr="007A1692" w:rsidRDefault="007A1692" w:rsidP="00A9363D">
      <w:pPr>
        <w:pStyle w:val="ListParagraph"/>
        <w:tabs>
          <w:tab w:val="left" w:pos="820"/>
          <w:tab w:val="left" w:pos="821"/>
        </w:tabs>
        <w:spacing w:before="0" w:line="276" w:lineRule="auto"/>
        <w:ind w:left="900" w:right="978" w:firstLine="0"/>
        <w:rPr>
          <w:rFonts w:ascii="Times New Roman" w:hAnsi="Times New Roman" w:cs="Times New Roman"/>
          <w:sz w:val="24"/>
          <w:szCs w:val="24"/>
          <w:lang w:val="vi-VN"/>
        </w:rPr>
      </w:pPr>
    </w:p>
    <w:p w14:paraId="161A730E" w14:textId="2F86E501" w:rsidR="00A9363D" w:rsidRPr="00A9363D" w:rsidRDefault="00A9363D" w:rsidP="00A9363D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363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Build an NPS feedback evaluation system</w:t>
      </w:r>
      <w:r w:rsidR="00A53F6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  <w:t xml:space="preserve">, </w:t>
      </w:r>
      <w:r w:rsidR="00A53F61" w:rsidRPr="00A53F6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Vaccination registration</w:t>
      </w:r>
      <w:r w:rsidR="00A53F6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  <w:t xml:space="preserve"> system</w:t>
      </w:r>
    </w:p>
    <w:p w14:paraId="0FBCAADE" w14:textId="77777777" w:rsidR="00A9363D" w:rsidRPr="00A9363D" w:rsidRDefault="00A9363D" w:rsidP="00A9363D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</w:rPr>
      </w:pPr>
      <w:r w:rsidRPr="00A9363D">
        <w:rPr>
          <w:rFonts w:ascii="Times New Roman" w:hAnsi="Times New Roman" w:cs="Times New Roman"/>
          <w:sz w:val="24"/>
          <w:szCs w:val="24"/>
        </w:rPr>
        <w:t xml:space="preserve">Participate in analyzing and understanding </w:t>
      </w:r>
      <w:proofErr w:type="spellStart"/>
      <w:r w:rsidRPr="00A9363D">
        <w:rPr>
          <w:rFonts w:ascii="Times New Roman" w:hAnsi="Times New Roman" w:cs="Times New Roman"/>
          <w:sz w:val="24"/>
          <w:szCs w:val="24"/>
        </w:rPr>
        <w:t>Snapmart's</w:t>
      </w:r>
      <w:proofErr w:type="spellEnd"/>
      <w:r w:rsidRPr="00A9363D">
        <w:rPr>
          <w:rFonts w:ascii="Times New Roman" w:hAnsi="Times New Roman" w:cs="Times New Roman"/>
          <w:sz w:val="24"/>
          <w:szCs w:val="24"/>
        </w:rPr>
        <w:t xml:space="preserve"> requirements</w:t>
      </w:r>
    </w:p>
    <w:p w14:paraId="53F3C4C3" w14:textId="77777777" w:rsidR="00A9363D" w:rsidRPr="00A9363D" w:rsidRDefault="00A9363D" w:rsidP="00A9363D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</w:rPr>
      </w:pPr>
      <w:r w:rsidRPr="00A9363D">
        <w:rPr>
          <w:rFonts w:ascii="Times New Roman" w:hAnsi="Times New Roman" w:cs="Times New Roman"/>
          <w:sz w:val="24"/>
          <w:szCs w:val="24"/>
        </w:rPr>
        <w:t>Design a database to support dynamic linking of questions and answers</w:t>
      </w:r>
    </w:p>
    <w:p w14:paraId="49D05CEF" w14:textId="77777777" w:rsidR="00A9363D" w:rsidRPr="00A9363D" w:rsidRDefault="00A9363D" w:rsidP="00A9363D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</w:rPr>
      </w:pPr>
      <w:r w:rsidRPr="00A9363D">
        <w:rPr>
          <w:rFonts w:ascii="Times New Roman" w:hAnsi="Times New Roman" w:cs="Times New Roman"/>
          <w:sz w:val="24"/>
          <w:szCs w:val="24"/>
        </w:rPr>
        <w:t>Develop a microservice API for mobile</w:t>
      </w:r>
    </w:p>
    <w:p w14:paraId="598A0C79" w14:textId="25794EAA" w:rsidR="00A9363D" w:rsidRPr="00A9363D" w:rsidRDefault="00A9363D" w:rsidP="00A9363D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before="0" w:line="276" w:lineRule="auto"/>
        <w:ind w:right="978"/>
        <w:rPr>
          <w:rFonts w:ascii="Times New Roman" w:hAnsi="Times New Roman" w:cs="Times New Roman"/>
          <w:sz w:val="24"/>
          <w:szCs w:val="24"/>
        </w:rPr>
      </w:pPr>
      <w:r w:rsidRPr="00A9363D">
        <w:rPr>
          <w:rFonts w:ascii="Times New Roman" w:hAnsi="Times New Roman" w:cs="Times New Roman"/>
          <w:sz w:val="24"/>
          <w:szCs w:val="24"/>
        </w:rPr>
        <w:t xml:space="preserve">Configure and build the microservice with </w:t>
      </w:r>
      <w:r>
        <w:rPr>
          <w:rFonts w:ascii="Times New Roman" w:hAnsi="Times New Roman" w:cs="Times New Roman"/>
          <w:sz w:val="24"/>
          <w:szCs w:val="24"/>
        </w:rPr>
        <w:t>Kubernetes</w:t>
      </w:r>
    </w:p>
    <w:p w14:paraId="2A09B51B" w14:textId="77777777" w:rsidR="00A9363D" w:rsidRPr="00D74CBD" w:rsidRDefault="00A9363D" w:rsidP="00A9363D">
      <w:pPr>
        <w:pStyle w:val="ListParagraph"/>
        <w:tabs>
          <w:tab w:val="left" w:pos="820"/>
          <w:tab w:val="left" w:pos="821"/>
        </w:tabs>
        <w:spacing w:before="0" w:line="276" w:lineRule="auto"/>
        <w:ind w:left="900" w:right="978" w:firstLine="0"/>
        <w:rPr>
          <w:rFonts w:ascii="Times New Roman" w:hAnsi="Times New Roman" w:cs="Times New Roman"/>
          <w:sz w:val="24"/>
          <w:szCs w:val="24"/>
        </w:rPr>
      </w:pPr>
    </w:p>
    <w:p w14:paraId="523B8E4E" w14:textId="77777777" w:rsidR="007A1692" w:rsidRDefault="007A1692" w:rsidP="007A1692">
      <w:pPr>
        <w:spacing w:line="276" w:lineRule="auto"/>
        <w:ind w:firstLine="54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</w:pPr>
      <w:r w:rsidRPr="00D74CB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Project Delivery: </w:t>
      </w:r>
    </w:p>
    <w:p w14:paraId="51CF2BF0" w14:textId="4C6D398F" w:rsidR="007A1692" w:rsidRPr="007A1692" w:rsidRDefault="007A1692" w:rsidP="007A1692">
      <w:pPr>
        <w:pStyle w:val="ListParagraph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NMS, NPS, Payment </w:t>
      </w:r>
      <w:r w:rsidRPr="007A1692">
        <w:rPr>
          <w:rFonts w:ascii="Times New Roman" w:hAnsi="Times New Roman" w:cs="Times New Roman"/>
          <w:i/>
          <w:iCs/>
          <w:sz w:val="24"/>
          <w:szCs w:val="24"/>
          <w:lang w:val="vi-VN"/>
        </w:rPr>
        <w:t>Landers</w:t>
      </w:r>
    </w:p>
    <w:p w14:paraId="13D57BB8" w14:textId="77777777" w:rsidR="007A1692" w:rsidRPr="00215EAB" w:rsidRDefault="007A1692" w:rsidP="007A1692">
      <w:pPr>
        <w:spacing w:line="276" w:lineRule="auto"/>
        <w:ind w:firstLine="54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  <w:t>Technology:</w:t>
      </w:r>
    </w:p>
    <w:p w14:paraId="7FF7FA09" w14:textId="77777777" w:rsidR="007A1692" w:rsidRDefault="007A1692" w:rsidP="007A1692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Language: Golang</w:t>
      </w:r>
    </w:p>
    <w:p w14:paraId="67403450" w14:textId="77777777" w:rsidR="007A1692" w:rsidRDefault="007A1692" w:rsidP="007A1692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Database: PosgrestSQL, Redis</w:t>
      </w:r>
    </w:p>
    <w:p w14:paraId="2523C372" w14:textId="77777777" w:rsidR="007A1692" w:rsidRDefault="007A1692" w:rsidP="007A1692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Message queue: Redis queue, RabbitMQ</w:t>
      </w:r>
    </w:p>
    <w:p w14:paraId="680DB2D8" w14:textId="4301AEE3" w:rsidR="007A1692" w:rsidRDefault="007A1692" w:rsidP="007A1692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Config docker build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on AWS</w:t>
      </w:r>
    </w:p>
    <w:p w14:paraId="796FAF5E" w14:textId="77777777" w:rsidR="001816C9" w:rsidRDefault="001816C9" w:rsidP="007A1692">
      <w:pPr>
        <w:spacing w:line="276" w:lineRule="auto"/>
        <w:ind w:left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p w14:paraId="4E408D39" w14:textId="4998991B" w:rsidR="006B4B37" w:rsidRPr="006B4B37" w:rsidRDefault="006B4B37" w:rsidP="006B4B37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D74CB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vi-VN"/>
        </w:rPr>
        <w:t xml:space="preserve">From </w:t>
      </w:r>
      <w:r w:rsidRPr="006B4B3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202</w:t>
      </w:r>
      <w:r w:rsidR="00FA2D5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vi-VN"/>
        </w:rPr>
        <w:t>2</w:t>
      </w:r>
      <w:r w:rsidRPr="006B4B3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/0</w:t>
      </w:r>
      <w:r w:rsidR="00FA2D5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vi-VN"/>
        </w:rPr>
        <w:t>4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vi-VN"/>
        </w:rPr>
        <w:t xml:space="preserve"> - </w:t>
      </w:r>
      <w:r w:rsidRPr="006B4B3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202</w:t>
      </w:r>
      <w:r w:rsidR="00FA2D5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vi-VN"/>
        </w:rPr>
        <w:t>3</w:t>
      </w:r>
      <w:r w:rsidRPr="006B4B3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/0</w:t>
      </w:r>
      <w:r w:rsidR="00FA2D5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vi-VN"/>
        </w:rPr>
        <w:t>6</w:t>
      </w:r>
      <w:r w:rsidRPr="00D74CB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vi-VN"/>
        </w:rPr>
        <w:t>:</w:t>
      </w:r>
    </w:p>
    <w:p w14:paraId="1D76AF14" w14:textId="1FD05009" w:rsidR="006B4B37" w:rsidRPr="006B4B37" w:rsidRDefault="006B4B37" w:rsidP="006B4B37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SOBANHANG</w:t>
      </w:r>
    </w:p>
    <w:p w14:paraId="6D274943" w14:textId="77777777" w:rsidR="006B4B37" w:rsidRPr="006B4B37" w:rsidRDefault="006B4B37" w:rsidP="006B4B37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</w:pPr>
      <w:r w:rsidRPr="006B4B37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  <w:t>Senior Developer</w:t>
      </w:r>
    </w:p>
    <w:p w14:paraId="429A20AB" w14:textId="77777777" w:rsidR="00FA2D56" w:rsidRPr="00FA2D56" w:rsidRDefault="00FA2D56" w:rsidP="006B4B37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before="0" w:line="276" w:lineRule="auto"/>
        <w:ind w:right="978"/>
        <w:rPr>
          <w:rFonts w:ascii="Times New Roman" w:hAnsi="Times New Roman" w:cs="Times New Roman"/>
          <w:sz w:val="24"/>
          <w:szCs w:val="24"/>
        </w:rPr>
      </w:pPr>
      <w:r w:rsidRPr="00FA2D56">
        <w:rPr>
          <w:rFonts w:ascii="Times New Roman" w:hAnsi="Times New Roman" w:cs="Times New Roman"/>
          <w:sz w:val="24"/>
          <w:szCs w:val="24"/>
        </w:rPr>
        <w:t xml:space="preserve">Build and develop microservices integrated with payment intermediaries and banks: </w:t>
      </w:r>
      <w:proofErr w:type="spellStart"/>
      <w:r w:rsidRPr="00FA2D56">
        <w:rPr>
          <w:rFonts w:ascii="Times New Roman" w:hAnsi="Times New Roman" w:cs="Times New Roman"/>
          <w:sz w:val="24"/>
          <w:szCs w:val="24"/>
        </w:rPr>
        <w:t>NeoPay</w:t>
      </w:r>
      <w:proofErr w:type="spellEnd"/>
      <w:r w:rsidRPr="00FA2D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2D56">
        <w:rPr>
          <w:rFonts w:ascii="Times New Roman" w:hAnsi="Times New Roman" w:cs="Times New Roman"/>
          <w:sz w:val="24"/>
          <w:szCs w:val="24"/>
        </w:rPr>
        <w:t>HDBank</w:t>
      </w:r>
      <w:proofErr w:type="spellEnd"/>
    </w:p>
    <w:p w14:paraId="05D705FE" w14:textId="4E08CC80" w:rsidR="006B4B37" w:rsidRPr="00D74CBD" w:rsidRDefault="006B4B37" w:rsidP="006B4B37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before="0" w:line="276" w:lineRule="auto"/>
        <w:ind w:right="978"/>
        <w:rPr>
          <w:rFonts w:ascii="Times New Roman" w:hAnsi="Times New Roman" w:cs="Times New Roman"/>
          <w:sz w:val="24"/>
          <w:szCs w:val="24"/>
        </w:rPr>
      </w:pPr>
      <w:r w:rsidRPr="00D74CBD">
        <w:rPr>
          <w:rFonts w:ascii="Times New Roman" w:hAnsi="Times New Roman" w:cs="Times New Roman"/>
          <w:sz w:val="24"/>
          <w:szCs w:val="24"/>
        </w:rPr>
        <w:lastRenderedPageBreak/>
        <w:t>Building a Portal system for partners to order Microsoft products of type CSP, ESD. Automate the process of exchanging correspondence, approving orders, issuing invoices, ordering products manually.</w:t>
      </w:r>
    </w:p>
    <w:p w14:paraId="250DA1B7" w14:textId="702140A0" w:rsidR="006B4B37" w:rsidRPr="00D74CBD" w:rsidRDefault="00FA2D56" w:rsidP="00FA2D56">
      <w:pPr>
        <w:pStyle w:val="ListParagraph"/>
        <w:tabs>
          <w:tab w:val="left" w:pos="820"/>
          <w:tab w:val="left" w:pos="821"/>
        </w:tabs>
        <w:spacing w:before="0" w:line="276" w:lineRule="auto"/>
        <w:ind w:left="900" w:right="978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+ </w:t>
      </w:r>
      <w:r w:rsidR="00A9363D" w:rsidRPr="00A9363D">
        <w:rPr>
          <w:rFonts w:ascii="Times New Roman" w:hAnsi="Times New Roman" w:cs="Times New Roman"/>
          <w:sz w:val="24"/>
          <w:szCs w:val="24"/>
        </w:rPr>
        <w:t>Integrate shop and order data with logistics partners</w:t>
      </w:r>
      <w:r w:rsidR="006B4B37" w:rsidRPr="00D74CBD">
        <w:rPr>
          <w:rFonts w:ascii="Times New Roman" w:hAnsi="Times New Roman" w:cs="Times New Roman"/>
          <w:sz w:val="24"/>
          <w:szCs w:val="24"/>
        </w:rPr>
        <w:t>.</w:t>
      </w:r>
    </w:p>
    <w:p w14:paraId="3A1F267C" w14:textId="3860CF28" w:rsidR="006B4B37" w:rsidRDefault="00A9363D" w:rsidP="006B4B37">
      <w:p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  <w:t xml:space="preserve"> + </w:t>
      </w:r>
      <w:r w:rsidRPr="00A9363D">
        <w:rPr>
          <w:rFonts w:ascii="Times New Roman" w:hAnsi="Times New Roman" w:cs="Times New Roman"/>
          <w:sz w:val="24"/>
          <w:szCs w:val="24"/>
        </w:rPr>
        <w:t xml:space="preserve">Integrate with </w:t>
      </w:r>
      <w:proofErr w:type="spellStart"/>
      <w:r w:rsidRPr="00A9363D">
        <w:rPr>
          <w:rFonts w:ascii="Times New Roman" w:hAnsi="Times New Roman" w:cs="Times New Roman"/>
          <w:sz w:val="24"/>
          <w:szCs w:val="24"/>
        </w:rPr>
        <w:t>Sobanhang's</w:t>
      </w:r>
      <w:proofErr w:type="spellEnd"/>
      <w:r w:rsidRPr="00A9363D">
        <w:rPr>
          <w:rFonts w:ascii="Times New Roman" w:hAnsi="Times New Roman" w:cs="Times New Roman"/>
          <w:sz w:val="24"/>
          <w:szCs w:val="24"/>
        </w:rPr>
        <w:t xml:space="preserve"> BI system to assess loan eligibility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6704D948" w14:textId="20BB694E" w:rsidR="00A9363D" w:rsidRDefault="00A9363D" w:rsidP="006B4B37">
      <w:p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 xml:space="preserve"> + </w:t>
      </w:r>
      <w:r w:rsidRPr="00A9363D">
        <w:rPr>
          <w:rFonts w:ascii="Times New Roman" w:hAnsi="Times New Roman" w:cs="Times New Roman"/>
          <w:sz w:val="24"/>
          <w:szCs w:val="24"/>
        </w:rPr>
        <w:t>Build an API system integrated with mobile and web platforms.</w:t>
      </w:r>
    </w:p>
    <w:p w14:paraId="3FDA323D" w14:textId="77777777" w:rsidR="00A9363D" w:rsidRDefault="00A9363D" w:rsidP="00A9363D">
      <w:pPr>
        <w:spacing w:line="276" w:lineRule="auto"/>
        <w:ind w:firstLine="54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</w:pPr>
      <w:r w:rsidRPr="00D74CB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Project Delivery: </w:t>
      </w:r>
    </w:p>
    <w:p w14:paraId="30C616C4" w14:textId="5024F648" w:rsidR="00A9363D" w:rsidRPr="00215EAB" w:rsidRDefault="00A9363D" w:rsidP="00A9363D">
      <w:pPr>
        <w:pStyle w:val="ListParagraph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SoBanHang</w:t>
      </w:r>
      <w:proofErr w:type="spellEnd"/>
    </w:p>
    <w:p w14:paraId="3A64376B" w14:textId="77777777" w:rsidR="00A9363D" w:rsidRPr="00215EAB" w:rsidRDefault="00A9363D" w:rsidP="00A9363D">
      <w:pPr>
        <w:spacing w:line="276" w:lineRule="auto"/>
        <w:ind w:firstLine="54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  <w:t>Technology:</w:t>
      </w:r>
    </w:p>
    <w:p w14:paraId="31AED206" w14:textId="6DAC6474" w:rsidR="00A9363D" w:rsidRDefault="00A9363D" w:rsidP="00A9363D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Language: Golang</w:t>
      </w:r>
    </w:p>
    <w:p w14:paraId="1ABBF4F7" w14:textId="7562A41F" w:rsidR="00A9363D" w:rsidRDefault="00A9363D" w:rsidP="00A9363D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Database: </w:t>
      </w:r>
      <w:r>
        <w:rPr>
          <w:rFonts w:ascii="Times New Roman" w:hAnsi="Times New Roman" w:cs="Times New Roman"/>
          <w:sz w:val="24"/>
          <w:szCs w:val="24"/>
          <w:lang w:val="vi-VN"/>
        </w:rPr>
        <w:t>PosgrestSQL</w:t>
      </w:r>
      <w:r>
        <w:rPr>
          <w:rFonts w:ascii="Times New Roman" w:hAnsi="Times New Roman" w:cs="Times New Roman"/>
          <w:sz w:val="24"/>
          <w:szCs w:val="24"/>
          <w:lang w:val="vi-VN"/>
        </w:rPr>
        <w:t>, Redis</w:t>
      </w:r>
    </w:p>
    <w:p w14:paraId="37B177D4" w14:textId="77777777" w:rsidR="00A9363D" w:rsidRDefault="00A9363D" w:rsidP="00A9363D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Message queue: Redis queue, RabbitMQ</w:t>
      </w:r>
    </w:p>
    <w:p w14:paraId="2E4EE086" w14:textId="673225B0" w:rsidR="00A9363D" w:rsidRDefault="00A9363D" w:rsidP="00A9363D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Config docker build</w:t>
      </w:r>
    </w:p>
    <w:p w14:paraId="2E90780A" w14:textId="77777777" w:rsidR="00A9363D" w:rsidRPr="00A9363D" w:rsidRDefault="00A9363D" w:rsidP="006B4B37">
      <w:p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  <w:lang w:val="vi-VN"/>
        </w:rPr>
      </w:pPr>
    </w:p>
    <w:p w14:paraId="2EFA0EA5" w14:textId="521850EF" w:rsidR="006B4B37" w:rsidRPr="006B4B37" w:rsidRDefault="006B4B37" w:rsidP="006B4B37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vi-VN"/>
        </w:rPr>
      </w:pPr>
      <w:r w:rsidRPr="00D74CB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vi-VN"/>
        </w:rPr>
        <w:t xml:space="preserve">From </w:t>
      </w:r>
      <w:r w:rsidRPr="006B4B3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20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vi-VN"/>
        </w:rPr>
        <w:t>17/0</w:t>
      </w:r>
      <w:r w:rsidR="006D30D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vi-VN"/>
        </w:rPr>
        <w:t>4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vi-VN"/>
        </w:rPr>
        <w:t xml:space="preserve"> – 2022/04</w:t>
      </w:r>
    </w:p>
    <w:p w14:paraId="4A109FBD" w14:textId="6DFEECA6" w:rsidR="006B4B37" w:rsidRPr="006B4B37" w:rsidRDefault="006B4B37" w:rsidP="006B4B37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MIRAWAY</w:t>
      </w:r>
    </w:p>
    <w:p w14:paraId="7ACD00A8" w14:textId="028BFCCE" w:rsidR="006B4B37" w:rsidRDefault="006B4B37" w:rsidP="006B4B37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</w:pPr>
      <w:r w:rsidRPr="006B4B37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  <w:t>Senior Developer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  <w:t>/Tech Lead</w:t>
      </w:r>
      <w:r w:rsidR="00A56552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  <w:t xml:space="preserve"> 2021/0</w:t>
      </w:r>
      <w:r w:rsidR="00215EA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  <w:t>8</w:t>
      </w:r>
      <w:r w:rsidR="00A56552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  <w:t>-2022/04</w:t>
      </w:r>
    </w:p>
    <w:p w14:paraId="5492D134" w14:textId="77777777" w:rsidR="00363E3C" w:rsidRPr="00363E3C" w:rsidRDefault="00A56552" w:rsidP="00363E3C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552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Building a Self-Service System for </w:t>
      </w:r>
      <w:proofErr w:type="spellStart"/>
      <w:r w:rsidRPr="00A56552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VPBank</w:t>
      </w:r>
      <w:proofErr w:type="spellEnd"/>
    </w:p>
    <w:p w14:paraId="259F158F" w14:textId="68A65F13" w:rsidR="006B4B37" w:rsidRPr="00D74CBD" w:rsidRDefault="00A56552" w:rsidP="00363E3C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EAB">
        <w:rPr>
          <w:rFonts w:ascii="Times New Roman" w:hAnsi="Times New Roman" w:cs="Times New Roman"/>
          <w:sz w:val="24"/>
          <w:szCs w:val="24"/>
        </w:rPr>
        <w:t>Team Management and Project Planning</w:t>
      </w:r>
      <w:r w:rsidRPr="00A5655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56552">
        <w:rPr>
          <w:rFonts w:ascii="Times New Roman" w:hAnsi="Times New Roman" w:cs="Times New Roman"/>
          <w:sz w:val="24"/>
          <w:szCs w:val="24"/>
        </w:rPr>
        <w:t xml:space="preserve"> Manage the team and develop the project plan</w:t>
      </w:r>
      <w:r w:rsidR="006B4B37" w:rsidRPr="00D74CBD">
        <w:rPr>
          <w:rFonts w:ascii="Times New Roman" w:hAnsi="Times New Roman" w:cs="Times New Roman"/>
          <w:sz w:val="24"/>
          <w:szCs w:val="24"/>
        </w:rPr>
        <w:t>.</w:t>
      </w:r>
    </w:p>
    <w:p w14:paraId="630AD169" w14:textId="6958A088" w:rsidR="006B4B37" w:rsidRPr="00D74CBD" w:rsidRDefault="00A56552" w:rsidP="006B4B37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before="0" w:line="276" w:lineRule="auto"/>
        <w:ind w:right="978"/>
        <w:rPr>
          <w:rFonts w:ascii="Times New Roman" w:hAnsi="Times New Roman" w:cs="Times New Roman"/>
          <w:sz w:val="24"/>
          <w:szCs w:val="24"/>
        </w:rPr>
      </w:pPr>
      <w:r w:rsidRPr="00215EAB">
        <w:rPr>
          <w:rFonts w:ascii="Times New Roman" w:hAnsi="Times New Roman" w:cs="Times New Roman"/>
          <w:sz w:val="24"/>
          <w:szCs w:val="24"/>
        </w:rPr>
        <w:t>Business Requirements Analysis and System Development</w:t>
      </w:r>
      <w:r w:rsidRPr="00A5655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56552">
        <w:rPr>
          <w:rFonts w:ascii="Times New Roman" w:hAnsi="Times New Roman" w:cs="Times New Roman"/>
          <w:sz w:val="24"/>
          <w:szCs w:val="24"/>
        </w:rPr>
        <w:t xml:space="preserve"> Participate in analyzing business requirements and building the system</w:t>
      </w:r>
      <w:r w:rsidR="006B4B37" w:rsidRPr="00D74CBD">
        <w:rPr>
          <w:rFonts w:ascii="Times New Roman" w:hAnsi="Times New Roman" w:cs="Times New Roman"/>
          <w:sz w:val="24"/>
          <w:szCs w:val="24"/>
        </w:rPr>
        <w:t>.</w:t>
      </w:r>
    </w:p>
    <w:p w14:paraId="31108768" w14:textId="32BAEE9D" w:rsidR="006B4B37" w:rsidRPr="00D74CBD" w:rsidRDefault="00A56552" w:rsidP="006B4B37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before="0" w:line="276" w:lineRule="auto"/>
        <w:ind w:right="978"/>
        <w:rPr>
          <w:rFonts w:ascii="Times New Roman" w:hAnsi="Times New Roman" w:cs="Times New Roman"/>
          <w:sz w:val="24"/>
          <w:szCs w:val="24"/>
        </w:rPr>
      </w:pPr>
      <w:r w:rsidRPr="00215EAB">
        <w:rPr>
          <w:rFonts w:ascii="Times New Roman" w:hAnsi="Times New Roman" w:cs="Times New Roman"/>
          <w:sz w:val="24"/>
          <w:szCs w:val="24"/>
        </w:rPr>
        <w:t>System Design on a Cloud-Centric Model on AWS</w:t>
      </w:r>
      <w:r w:rsidRPr="00A5655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56552">
        <w:rPr>
          <w:rFonts w:ascii="Times New Roman" w:hAnsi="Times New Roman" w:cs="Times New Roman"/>
          <w:sz w:val="24"/>
          <w:szCs w:val="24"/>
        </w:rPr>
        <w:t xml:space="preserve"> Design the system using a centralized cloud model on AWS</w:t>
      </w:r>
      <w:r w:rsidR="006B4B37" w:rsidRPr="00D74CBD">
        <w:rPr>
          <w:rFonts w:ascii="Times New Roman" w:hAnsi="Times New Roman" w:cs="Times New Roman"/>
          <w:sz w:val="24"/>
          <w:szCs w:val="24"/>
        </w:rPr>
        <w:t>.</w:t>
      </w:r>
    </w:p>
    <w:p w14:paraId="62276796" w14:textId="6CAD4325" w:rsidR="006B4B37" w:rsidRPr="00A56552" w:rsidRDefault="00A56552" w:rsidP="006B4B37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before="0" w:line="276" w:lineRule="auto"/>
        <w:ind w:right="978"/>
        <w:rPr>
          <w:rFonts w:ascii="Times New Roman" w:hAnsi="Times New Roman" w:cs="Times New Roman"/>
          <w:sz w:val="24"/>
          <w:szCs w:val="24"/>
        </w:rPr>
      </w:pPr>
      <w:r w:rsidRPr="00215EAB">
        <w:rPr>
          <w:rFonts w:ascii="Times New Roman" w:hAnsi="Times New Roman" w:cs="Times New Roman"/>
          <w:sz w:val="24"/>
          <w:szCs w:val="24"/>
        </w:rPr>
        <w:t xml:space="preserve">Integration with Voice Call and Video Call Systems Using </w:t>
      </w:r>
      <w:proofErr w:type="spellStart"/>
      <w:r w:rsidRPr="00215EAB">
        <w:rPr>
          <w:rFonts w:ascii="Times New Roman" w:hAnsi="Times New Roman" w:cs="Times New Roman"/>
          <w:sz w:val="24"/>
          <w:szCs w:val="24"/>
        </w:rPr>
        <w:t>Stringee</w:t>
      </w:r>
      <w:proofErr w:type="spellEnd"/>
      <w:r w:rsidRPr="00A5655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56552">
        <w:rPr>
          <w:rFonts w:ascii="Times New Roman" w:hAnsi="Times New Roman" w:cs="Times New Roman"/>
          <w:sz w:val="24"/>
          <w:szCs w:val="24"/>
        </w:rPr>
        <w:t xml:space="preserve"> Integrate the voice call and video call system with </w:t>
      </w:r>
      <w:proofErr w:type="spellStart"/>
      <w:r w:rsidRPr="00A56552">
        <w:rPr>
          <w:rFonts w:ascii="Times New Roman" w:hAnsi="Times New Roman" w:cs="Times New Roman"/>
          <w:sz w:val="24"/>
          <w:szCs w:val="24"/>
        </w:rPr>
        <w:t>Stringee</w:t>
      </w:r>
      <w:proofErr w:type="spellEnd"/>
      <w:r w:rsidR="006B4B37" w:rsidRPr="00D74CBD">
        <w:rPr>
          <w:rFonts w:ascii="Times New Roman" w:hAnsi="Times New Roman" w:cs="Times New Roman"/>
          <w:sz w:val="24"/>
          <w:szCs w:val="24"/>
        </w:rPr>
        <w:t>.</w:t>
      </w:r>
    </w:p>
    <w:p w14:paraId="7FF64B5E" w14:textId="36D02910" w:rsidR="00A56552" w:rsidRPr="00363E3C" w:rsidRDefault="00363E3C" w:rsidP="006B4B37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before="0" w:line="276" w:lineRule="auto"/>
        <w:ind w:right="978"/>
        <w:rPr>
          <w:rFonts w:ascii="Times New Roman" w:hAnsi="Times New Roman" w:cs="Times New Roman"/>
          <w:sz w:val="24"/>
          <w:szCs w:val="24"/>
        </w:rPr>
      </w:pPr>
      <w:r w:rsidRPr="00215EAB">
        <w:rPr>
          <w:rFonts w:ascii="Times New Roman" w:hAnsi="Times New Roman" w:cs="Times New Roman"/>
          <w:sz w:val="24"/>
          <w:szCs w:val="24"/>
        </w:rPr>
        <w:t xml:space="preserve">Integration with </w:t>
      </w:r>
      <w:proofErr w:type="spellStart"/>
      <w:r w:rsidRPr="00215EAB">
        <w:rPr>
          <w:rFonts w:ascii="Times New Roman" w:hAnsi="Times New Roman" w:cs="Times New Roman"/>
          <w:sz w:val="24"/>
          <w:szCs w:val="24"/>
        </w:rPr>
        <w:t>VPBank's</w:t>
      </w:r>
      <w:proofErr w:type="spellEnd"/>
      <w:r w:rsidRPr="00215EAB">
        <w:rPr>
          <w:rFonts w:ascii="Times New Roman" w:hAnsi="Times New Roman" w:cs="Times New Roman"/>
          <w:sz w:val="24"/>
          <w:szCs w:val="24"/>
        </w:rPr>
        <w:t xml:space="preserve"> Customer Data Core System (T24):</w:t>
      </w:r>
      <w:r w:rsidR="00215EA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363E3C">
        <w:rPr>
          <w:rFonts w:ascii="Times New Roman" w:hAnsi="Times New Roman" w:cs="Times New Roman"/>
          <w:sz w:val="24"/>
          <w:szCs w:val="24"/>
        </w:rPr>
        <w:t xml:space="preserve">Integrate with the T24 customer data core system of </w:t>
      </w:r>
      <w:proofErr w:type="spellStart"/>
      <w:r w:rsidRPr="00363E3C">
        <w:rPr>
          <w:rFonts w:ascii="Times New Roman" w:hAnsi="Times New Roman" w:cs="Times New Roman"/>
          <w:sz w:val="24"/>
          <w:szCs w:val="24"/>
        </w:rPr>
        <w:t>VPBank</w:t>
      </w:r>
      <w:proofErr w:type="spellEnd"/>
    </w:p>
    <w:p w14:paraId="20086908" w14:textId="18BE6B28" w:rsidR="00363E3C" w:rsidRPr="00363E3C" w:rsidRDefault="00363E3C" w:rsidP="006B4B37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before="0" w:line="276" w:lineRule="auto"/>
        <w:ind w:right="978"/>
        <w:rPr>
          <w:rFonts w:ascii="Times New Roman" w:hAnsi="Times New Roman" w:cs="Times New Roman"/>
          <w:sz w:val="24"/>
          <w:szCs w:val="24"/>
        </w:rPr>
      </w:pPr>
      <w:r w:rsidRPr="00215EAB">
        <w:rPr>
          <w:rFonts w:ascii="Times New Roman" w:hAnsi="Times New Roman" w:cs="Times New Roman"/>
          <w:sz w:val="24"/>
          <w:szCs w:val="24"/>
        </w:rPr>
        <w:t>Face Recognition System Integration and Greeting Customers at Kiosk:</w:t>
      </w:r>
      <w:r w:rsidRPr="00363E3C">
        <w:rPr>
          <w:rFonts w:ascii="Times New Roman" w:hAnsi="Times New Roman" w:cs="Times New Roman"/>
          <w:sz w:val="24"/>
          <w:szCs w:val="24"/>
        </w:rPr>
        <w:t xml:space="preserve"> Integrate a face recognition system to greet customers when they enter the kiosk area</w:t>
      </w:r>
    </w:p>
    <w:p w14:paraId="72DACBF2" w14:textId="32A84AE5" w:rsidR="00363E3C" w:rsidRPr="00DC7B5C" w:rsidRDefault="00363E3C" w:rsidP="006B4B37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before="0" w:line="276" w:lineRule="auto"/>
        <w:ind w:right="978"/>
        <w:rPr>
          <w:rFonts w:ascii="Times New Roman" w:hAnsi="Times New Roman" w:cs="Times New Roman"/>
          <w:sz w:val="24"/>
          <w:szCs w:val="24"/>
        </w:rPr>
      </w:pPr>
      <w:r w:rsidRPr="00215EAB">
        <w:rPr>
          <w:rFonts w:ascii="Times New Roman" w:hAnsi="Times New Roman" w:cs="Times New Roman"/>
          <w:sz w:val="24"/>
          <w:szCs w:val="24"/>
        </w:rPr>
        <w:t>Building a Reporting System:</w:t>
      </w:r>
      <w:r w:rsidRPr="00363E3C">
        <w:rPr>
          <w:rFonts w:ascii="Times New Roman" w:hAnsi="Times New Roman" w:cs="Times New Roman"/>
          <w:sz w:val="24"/>
          <w:szCs w:val="24"/>
        </w:rPr>
        <w:t xml:space="preserve"> Build the reporting system</w:t>
      </w:r>
    </w:p>
    <w:p w14:paraId="226CE016" w14:textId="63DA91B9" w:rsidR="00DC7B5C" w:rsidRPr="00215EAB" w:rsidRDefault="00DC7B5C" w:rsidP="006B4B37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before="0" w:line="276" w:lineRule="auto"/>
        <w:ind w:right="978"/>
        <w:rPr>
          <w:rFonts w:ascii="Times New Roman" w:hAnsi="Times New Roman" w:cs="Times New Roman"/>
          <w:sz w:val="24"/>
          <w:szCs w:val="24"/>
        </w:rPr>
      </w:pPr>
      <w:r w:rsidRPr="00DC7B5C">
        <w:rPr>
          <w:rFonts w:ascii="Times New Roman" w:hAnsi="Times New Roman" w:cs="Times New Roman"/>
          <w:sz w:val="24"/>
          <w:szCs w:val="24"/>
        </w:rPr>
        <w:t>CI/CD Manual Using Docker for the System (Due to Security and Safety Requirements)</w:t>
      </w:r>
    </w:p>
    <w:p w14:paraId="0DACEFC2" w14:textId="77777777" w:rsidR="00215EAB" w:rsidRDefault="00215EAB" w:rsidP="00215EAB">
      <w:pPr>
        <w:spacing w:line="276" w:lineRule="auto"/>
        <w:ind w:firstLine="54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</w:pPr>
      <w:r w:rsidRPr="00D74CB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Project Delivery: </w:t>
      </w:r>
    </w:p>
    <w:p w14:paraId="6944A3F1" w14:textId="423A0697" w:rsidR="00215EAB" w:rsidRPr="00215EAB" w:rsidRDefault="00215EAB" w:rsidP="00215EAB">
      <w:pPr>
        <w:pStyle w:val="ListParagraph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15EA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Self-Service System for </w:t>
      </w:r>
      <w:proofErr w:type="spellStart"/>
      <w:r w:rsidRPr="00215EA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VPBank</w:t>
      </w:r>
      <w:proofErr w:type="spellEnd"/>
    </w:p>
    <w:p w14:paraId="15A85174" w14:textId="4945ACA4" w:rsidR="00215EAB" w:rsidRPr="00215EAB" w:rsidRDefault="00215EAB" w:rsidP="00215EAB">
      <w:pPr>
        <w:spacing w:line="276" w:lineRule="auto"/>
        <w:ind w:firstLine="54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  <w:t>Technology:</w:t>
      </w:r>
    </w:p>
    <w:p w14:paraId="6D07B5C5" w14:textId="604CC93F" w:rsidR="00215EAB" w:rsidRDefault="00215EAB" w:rsidP="00215EAB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Language: </w:t>
      </w:r>
      <w:r>
        <w:rPr>
          <w:rFonts w:ascii="Times New Roman" w:hAnsi="Times New Roman" w:cs="Times New Roman"/>
          <w:sz w:val="24"/>
          <w:szCs w:val="24"/>
          <w:lang w:val="vi-VN"/>
        </w:rPr>
        <w:t>Golang, C#</w:t>
      </w:r>
    </w:p>
    <w:p w14:paraId="5BD549D7" w14:textId="63145217" w:rsidR="00215EAB" w:rsidRDefault="00215EAB" w:rsidP="00215EAB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Database: </w:t>
      </w:r>
      <w:r>
        <w:rPr>
          <w:rFonts w:ascii="Times New Roman" w:hAnsi="Times New Roman" w:cs="Times New Roman"/>
          <w:sz w:val="24"/>
          <w:szCs w:val="24"/>
          <w:lang w:val="vi-VN"/>
        </w:rPr>
        <w:t>DocumentDB, Redis</w:t>
      </w:r>
    </w:p>
    <w:p w14:paraId="7C85E2CB" w14:textId="4AF3C3BD" w:rsidR="00215EAB" w:rsidRDefault="00215EAB" w:rsidP="00215EAB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Message queue: Redis queue, RabbitMQ</w:t>
      </w:r>
    </w:p>
    <w:p w14:paraId="3B06B637" w14:textId="07C91F36" w:rsidR="00DC7B5C" w:rsidRDefault="00DC7B5C" w:rsidP="00215EAB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Docker for deploy UAT and Production</w:t>
      </w:r>
    </w:p>
    <w:p w14:paraId="04655C2B" w14:textId="77777777" w:rsidR="00215EAB" w:rsidRDefault="00215EAB" w:rsidP="00215EAB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</w:pPr>
    </w:p>
    <w:p w14:paraId="48270CCE" w14:textId="0F757552" w:rsidR="00363E3C" w:rsidRDefault="00215EAB" w:rsidP="00363E3C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</w:pPr>
      <w:r w:rsidRPr="00215EA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  <w:t>Senior Developer/Tech Lead 2021/0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  <w:t>1</w:t>
      </w:r>
      <w:r w:rsidRPr="00215EA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  <w:t>-2022/0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  <w:t>8</w:t>
      </w:r>
    </w:p>
    <w:p w14:paraId="339F158E" w14:textId="30B7DA7B" w:rsidR="00363E3C" w:rsidRPr="00215EAB" w:rsidRDefault="00363E3C" w:rsidP="00215EAB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</w:pPr>
      <w:r w:rsidRPr="00363E3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Building a Centralized-Distributed System for Queueing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  <w:t xml:space="preserve"> CETM</w:t>
      </w:r>
      <w:r w:rsidRPr="00363E3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and Scheduling System</w:t>
      </w:r>
    </w:p>
    <w:p w14:paraId="2E64298E" w14:textId="1B2177B8" w:rsidR="00215EAB" w:rsidRDefault="00215EAB" w:rsidP="00363E3C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  <w:lang w:val="vi-VN"/>
        </w:rPr>
      </w:pPr>
      <w:r w:rsidRPr="00215EAB">
        <w:rPr>
          <w:rFonts w:ascii="Times New Roman" w:hAnsi="Times New Roman" w:cs="Times New Roman"/>
          <w:sz w:val="24"/>
          <w:szCs w:val="24"/>
        </w:rPr>
        <w:t xml:space="preserve">Building and Implementing Systems for Two Partners: </w:t>
      </w:r>
      <w:proofErr w:type="spellStart"/>
      <w:r w:rsidRPr="00215EAB">
        <w:rPr>
          <w:rFonts w:ascii="Times New Roman" w:hAnsi="Times New Roman" w:cs="Times New Roman"/>
          <w:sz w:val="24"/>
          <w:szCs w:val="24"/>
        </w:rPr>
        <w:t>MBbank</w:t>
      </w:r>
      <w:proofErr w:type="spellEnd"/>
      <w:r w:rsidRPr="00215EAB">
        <w:rPr>
          <w:rFonts w:ascii="Times New Roman" w:hAnsi="Times New Roman" w:cs="Times New Roman"/>
          <w:sz w:val="24"/>
          <w:szCs w:val="24"/>
        </w:rPr>
        <w:t xml:space="preserve"> and Viettel </w:t>
      </w:r>
      <w:proofErr w:type="spellStart"/>
      <w:r w:rsidRPr="00215EAB">
        <w:rPr>
          <w:rFonts w:ascii="Times New Roman" w:hAnsi="Times New Roman" w:cs="Times New Roman"/>
          <w:sz w:val="24"/>
          <w:szCs w:val="24"/>
        </w:rPr>
        <w:t>Telemor</w:t>
      </w:r>
      <w:proofErr w:type="spellEnd"/>
    </w:p>
    <w:p w14:paraId="0525F63A" w14:textId="0ECECB91" w:rsidR="00363E3C" w:rsidRDefault="00363E3C" w:rsidP="00363E3C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  <w:lang w:val="vi-VN"/>
        </w:rPr>
      </w:pPr>
      <w:r w:rsidRPr="00363E3C">
        <w:rPr>
          <w:rFonts w:ascii="Times New Roman" w:hAnsi="Times New Roman" w:cs="Times New Roman"/>
          <w:sz w:val="24"/>
          <w:szCs w:val="24"/>
        </w:rPr>
        <w:t>System Analysis and Design to Ensure Functionality in Case of Connectivity Loss</w:t>
      </w:r>
    </w:p>
    <w:p w14:paraId="3C649D23" w14:textId="49DEB45F" w:rsidR="00363E3C" w:rsidRDefault="00363E3C" w:rsidP="00363E3C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  <w:lang w:val="vi-VN"/>
        </w:rPr>
      </w:pPr>
      <w:r w:rsidRPr="00363E3C">
        <w:rPr>
          <w:rFonts w:ascii="Times New Roman" w:hAnsi="Times New Roman" w:cs="Times New Roman"/>
          <w:sz w:val="24"/>
          <w:szCs w:val="24"/>
        </w:rPr>
        <w:t>Analyze and design the system architecture to ensure that even during network outages, the system can continue to operate locally and then synchronize when the connection is restored</w:t>
      </w:r>
    </w:p>
    <w:p w14:paraId="5A624464" w14:textId="5AEF2817" w:rsidR="00363E3C" w:rsidRPr="00363E3C" w:rsidRDefault="00363E3C" w:rsidP="00363E3C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</w:rPr>
      </w:pPr>
      <w:r w:rsidRPr="00363E3C">
        <w:rPr>
          <w:rFonts w:ascii="Times New Roman" w:hAnsi="Times New Roman" w:cs="Times New Roman"/>
          <w:sz w:val="24"/>
          <w:szCs w:val="24"/>
        </w:rPr>
        <w:t>Build and develop offline functionality for remote locations, where the system can still perform queueing and scheduling without an internet connection.</w:t>
      </w:r>
    </w:p>
    <w:p w14:paraId="7726F4BE" w14:textId="7F4147A9" w:rsidR="00363E3C" w:rsidRDefault="00363E3C" w:rsidP="00363E3C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  <w:lang w:val="vi-VN"/>
        </w:rPr>
      </w:pPr>
      <w:r w:rsidRPr="00363E3C">
        <w:rPr>
          <w:rFonts w:ascii="Times New Roman" w:hAnsi="Times New Roman" w:cs="Times New Roman"/>
          <w:sz w:val="24"/>
          <w:szCs w:val="24"/>
        </w:rPr>
        <w:t>Build a system for automatic synchronization in case the branch loses connection with the centralized system: customer data, report data, employee KPIs, etc.</w:t>
      </w:r>
    </w:p>
    <w:p w14:paraId="76810844" w14:textId="77777777" w:rsidR="00215EAB" w:rsidRDefault="00215EAB" w:rsidP="00215EAB">
      <w:pPr>
        <w:spacing w:line="276" w:lineRule="auto"/>
        <w:ind w:firstLine="54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</w:pPr>
      <w:r w:rsidRPr="00D74CB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Project Delivery: </w:t>
      </w:r>
    </w:p>
    <w:p w14:paraId="4F2700A1" w14:textId="535217F6" w:rsidR="00215EAB" w:rsidRPr="00215EAB" w:rsidRDefault="00215EAB" w:rsidP="00215EAB">
      <w:pPr>
        <w:pStyle w:val="ListParagraph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vi-VN"/>
        </w:rPr>
        <w:t>CETM, Booking Online for Mbbank, Viettel Telemor</w:t>
      </w:r>
    </w:p>
    <w:p w14:paraId="264FF7EE" w14:textId="77777777" w:rsidR="00215EAB" w:rsidRPr="00215EAB" w:rsidRDefault="00215EAB" w:rsidP="00215EAB">
      <w:pPr>
        <w:spacing w:line="276" w:lineRule="auto"/>
        <w:ind w:firstLine="54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  <w:t>Technology:</w:t>
      </w:r>
    </w:p>
    <w:p w14:paraId="64E73E53" w14:textId="77777777" w:rsidR="00215EAB" w:rsidRDefault="00215EAB" w:rsidP="00215EAB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Language: Golang, C#</w:t>
      </w:r>
    </w:p>
    <w:p w14:paraId="164EE054" w14:textId="77777777" w:rsidR="00215EAB" w:rsidRDefault="00215EAB" w:rsidP="00215EAB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Database: DocumentDB, Redis</w:t>
      </w:r>
    </w:p>
    <w:p w14:paraId="4ECF1C54" w14:textId="33B8F780" w:rsidR="00DC7B5C" w:rsidRPr="00DC7B5C" w:rsidRDefault="00215EAB" w:rsidP="00DC7B5C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Message queue: Redis queue, RabbitMQ</w:t>
      </w:r>
    </w:p>
    <w:p w14:paraId="26275AB2" w14:textId="202EF68A" w:rsidR="00DC7B5C" w:rsidRDefault="00DC7B5C" w:rsidP="00215EAB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  <w:lang w:val="vi-VN"/>
        </w:rPr>
      </w:pPr>
      <w:r w:rsidRPr="00DC7B5C">
        <w:rPr>
          <w:rFonts w:ascii="Times New Roman" w:hAnsi="Times New Roman" w:cs="Times New Roman"/>
          <w:sz w:val="24"/>
          <w:szCs w:val="24"/>
        </w:rPr>
        <w:t xml:space="preserve">Using PM2 to Manage </w:t>
      </w:r>
      <w:proofErr w:type="spellStart"/>
      <w:r w:rsidRPr="00DC7B5C">
        <w:rPr>
          <w:rFonts w:ascii="Times New Roman" w:hAnsi="Times New Roman" w:cs="Times New Roman"/>
          <w:sz w:val="24"/>
          <w:szCs w:val="24"/>
        </w:rPr>
        <w:t>Processe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>s</w:t>
      </w:r>
    </w:p>
    <w:p w14:paraId="2E7DDB41" w14:textId="77777777" w:rsidR="00DC7B5C" w:rsidRPr="00DC7B5C" w:rsidRDefault="00DC7B5C" w:rsidP="00DC7B5C">
      <w:pPr>
        <w:tabs>
          <w:tab w:val="left" w:pos="820"/>
          <w:tab w:val="left" w:pos="821"/>
        </w:tabs>
        <w:spacing w:line="276" w:lineRule="auto"/>
        <w:ind w:left="1080" w:right="978"/>
        <w:rPr>
          <w:rFonts w:ascii="Times New Roman" w:hAnsi="Times New Roman" w:cs="Times New Roman"/>
          <w:sz w:val="24"/>
          <w:szCs w:val="24"/>
          <w:lang w:val="vi-VN"/>
        </w:rPr>
      </w:pPr>
    </w:p>
    <w:p w14:paraId="1B38960D" w14:textId="4E671246" w:rsidR="00DC7B5C" w:rsidRPr="00DC7B5C" w:rsidRDefault="00DC7B5C" w:rsidP="00DC7B5C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</w:pPr>
      <w:r w:rsidRPr="00DC7B5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  <w:t>Senior Developer/Tech Lead 202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  <w:t>0</w:t>
      </w:r>
      <w:r w:rsidRPr="00DC7B5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  <w:t>/01-2022/0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  <w:t>1</w:t>
      </w:r>
    </w:p>
    <w:p w14:paraId="49554D2D" w14:textId="6D624C7D" w:rsidR="00A52860" w:rsidRPr="00A52860" w:rsidRDefault="00DC7B5C" w:rsidP="00A52860">
      <w:pPr>
        <w:pStyle w:val="ListParagraph"/>
        <w:numPr>
          <w:ilvl w:val="0"/>
          <w:numId w:val="12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A52860">
        <w:rPr>
          <w:rFonts w:ascii="Times New Roman" w:hAnsi="Times New Roman" w:cs="Times New Roman"/>
          <w:b/>
          <w:bCs/>
          <w:sz w:val="24"/>
          <w:szCs w:val="24"/>
        </w:rPr>
        <w:t>Build and redevelop the CETM queueing system</w:t>
      </w:r>
    </w:p>
    <w:p w14:paraId="50ABF6C1" w14:textId="2259D1F8" w:rsidR="00A52860" w:rsidRDefault="00A52860" w:rsidP="00A5286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  <w:lang w:val="vi-VN"/>
        </w:rPr>
      </w:pPr>
      <w:r w:rsidRPr="00A52860">
        <w:rPr>
          <w:rFonts w:ascii="Times New Roman" w:hAnsi="Times New Roman" w:cs="Times New Roman"/>
          <w:sz w:val="24"/>
          <w:szCs w:val="24"/>
        </w:rPr>
        <w:t>Since the system is deployed on a single low-specification computer to reduce costs, optimization is needed.</w:t>
      </w:r>
    </w:p>
    <w:p w14:paraId="0A352F5D" w14:textId="6E3835F5" w:rsidR="00A52860" w:rsidRDefault="00A52860" w:rsidP="00A5286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  <w:lang w:val="vi-VN"/>
        </w:rPr>
      </w:pPr>
      <w:r w:rsidRPr="00A52860">
        <w:rPr>
          <w:rFonts w:ascii="Times New Roman" w:hAnsi="Times New Roman" w:cs="Times New Roman"/>
          <w:sz w:val="24"/>
          <w:szCs w:val="24"/>
        </w:rPr>
        <w:t>Upgrade and redevelop the backend API of the system</w:t>
      </w:r>
    </w:p>
    <w:p w14:paraId="7F92F60A" w14:textId="621BD3CF" w:rsidR="00A52860" w:rsidRDefault="00A52860" w:rsidP="00A5286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  <w:lang w:val="vi-VN"/>
        </w:rPr>
      </w:pPr>
      <w:r w:rsidRPr="00A52860">
        <w:rPr>
          <w:rFonts w:ascii="Times New Roman" w:hAnsi="Times New Roman" w:cs="Times New Roman"/>
          <w:sz w:val="24"/>
          <w:szCs w:val="24"/>
        </w:rPr>
        <w:t>Upgrade and optimize the CPU for the central system</w:t>
      </w:r>
    </w:p>
    <w:p w14:paraId="18CF9B6A" w14:textId="720B4AAB" w:rsidR="00A52860" w:rsidRDefault="00A52860" w:rsidP="00A5286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  <w:lang w:val="vi-VN"/>
        </w:rPr>
      </w:pPr>
      <w:r w:rsidRPr="00A52860">
        <w:rPr>
          <w:rFonts w:ascii="Times New Roman" w:hAnsi="Times New Roman" w:cs="Times New Roman"/>
          <w:sz w:val="24"/>
          <w:szCs w:val="24"/>
        </w:rPr>
        <w:t xml:space="preserve">Integrate with </w:t>
      </w:r>
      <w:proofErr w:type="spellStart"/>
      <w:r w:rsidRPr="00A52860">
        <w:rPr>
          <w:rFonts w:ascii="Times New Roman" w:hAnsi="Times New Roman" w:cs="Times New Roman"/>
          <w:sz w:val="24"/>
          <w:szCs w:val="24"/>
        </w:rPr>
        <w:t>VietinBank's</w:t>
      </w:r>
      <w:proofErr w:type="spellEnd"/>
      <w:r w:rsidRPr="00A52860">
        <w:rPr>
          <w:rFonts w:ascii="Times New Roman" w:hAnsi="Times New Roman" w:cs="Times New Roman"/>
          <w:sz w:val="24"/>
          <w:szCs w:val="24"/>
        </w:rPr>
        <w:t xml:space="preserve"> core system for customer data</w:t>
      </w:r>
    </w:p>
    <w:p w14:paraId="4F3E7C13" w14:textId="77777777" w:rsidR="00A52860" w:rsidRDefault="00A52860" w:rsidP="00BB26D2">
      <w:pPr>
        <w:spacing w:line="276" w:lineRule="auto"/>
        <w:ind w:firstLine="63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</w:pPr>
      <w:r w:rsidRPr="00D74CB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Project Delivery: </w:t>
      </w:r>
    </w:p>
    <w:p w14:paraId="2B2AC8DC" w14:textId="395002AA" w:rsidR="00A52860" w:rsidRPr="00215EAB" w:rsidRDefault="00A52860" w:rsidP="00A52860">
      <w:pPr>
        <w:pStyle w:val="ListParagraph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vi-VN"/>
        </w:rPr>
        <w:t>CETM</w:t>
      </w:r>
    </w:p>
    <w:p w14:paraId="23685F3D" w14:textId="77777777" w:rsidR="00A52860" w:rsidRPr="00215EAB" w:rsidRDefault="00A52860" w:rsidP="00A52860">
      <w:pPr>
        <w:spacing w:line="276" w:lineRule="auto"/>
        <w:ind w:firstLine="54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  <w:t>Technology:</w:t>
      </w:r>
    </w:p>
    <w:p w14:paraId="761A6D4A" w14:textId="77777777" w:rsidR="00A52860" w:rsidRDefault="00A52860" w:rsidP="00A5286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Language: Golang, C#</w:t>
      </w:r>
    </w:p>
    <w:p w14:paraId="01B0CEC6" w14:textId="6572B763" w:rsidR="00A52860" w:rsidRPr="00A52860" w:rsidRDefault="00A52860" w:rsidP="00A5286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Database: </w:t>
      </w:r>
      <w:r>
        <w:rPr>
          <w:rFonts w:ascii="Times New Roman" w:hAnsi="Times New Roman" w:cs="Times New Roman"/>
          <w:sz w:val="24"/>
          <w:szCs w:val="24"/>
          <w:lang w:val="vi-VN"/>
        </w:rPr>
        <w:t>MongoDB</w:t>
      </w:r>
    </w:p>
    <w:p w14:paraId="044BAA56" w14:textId="6F115A8F" w:rsidR="00DC7B5C" w:rsidRPr="00A52860" w:rsidRDefault="00A52860" w:rsidP="00DC7B5C">
      <w:pPr>
        <w:pStyle w:val="ListParagraph"/>
        <w:numPr>
          <w:ilvl w:val="0"/>
          <w:numId w:val="12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A52860">
        <w:rPr>
          <w:rFonts w:ascii="Times New Roman" w:hAnsi="Times New Roman" w:cs="Times New Roman"/>
          <w:b/>
          <w:bCs/>
          <w:sz w:val="24"/>
          <w:szCs w:val="24"/>
        </w:rPr>
        <w:t xml:space="preserve">Develop the </w:t>
      </w:r>
      <w:r w:rsidR="00BB26D2" w:rsidRPr="00BB26D2">
        <w:rPr>
          <w:rFonts w:ascii="Times New Roman" w:hAnsi="Times New Roman" w:cs="Times New Roman"/>
          <w:b/>
          <w:bCs/>
          <w:sz w:val="24"/>
          <w:szCs w:val="24"/>
        </w:rPr>
        <w:t>Digital Signage</w:t>
      </w:r>
      <w:r w:rsidR="00BB26D2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A52860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="00BB26D2">
        <w:rPr>
          <w:rFonts w:ascii="Times New Roman" w:hAnsi="Times New Roman" w:cs="Times New Roman"/>
          <w:b/>
          <w:bCs/>
          <w:sz w:val="24"/>
          <w:szCs w:val="24"/>
          <w:lang w:val="vi-VN"/>
        </w:rPr>
        <w:t>, Qrcode</w:t>
      </w:r>
    </w:p>
    <w:p w14:paraId="1F83F925" w14:textId="5830DAB9" w:rsidR="00A52860" w:rsidRDefault="00BB26D2" w:rsidP="00A5286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  <w:lang w:val="vi-VN"/>
        </w:rPr>
      </w:pPr>
      <w:r w:rsidRPr="00BB26D2">
        <w:rPr>
          <w:rFonts w:ascii="Times New Roman" w:hAnsi="Times New Roman" w:cs="Times New Roman"/>
          <w:sz w:val="24"/>
          <w:szCs w:val="24"/>
        </w:rPr>
        <w:lastRenderedPageBreak/>
        <w:t>Analyze and design the system</w:t>
      </w:r>
    </w:p>
    <w:p w14:paraId="27BD1A4C" w14:textId="46BFC899" w:rsidR="00BB26D2" w:rsidRDefault="00BB26D2" w:rsidP="00A5286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  <w:lang w:val="vi-VN"/>
        </w:rPr>
      </w:pPr>
      <w:r w:rsidRPr="00BB26D2">
        <w:rPr>
          <w:rFonts w:ascii="Times New Roman" w:hAnsi="Times New Roman" w:cs="Times New Roman"/>
          <w:sz w:val="24"/>
          <w:szCs w:val="24"/>
        </w:rPr>
        <w:t>Build the backend system (BE)</w:t>
      </w:r>
    </w:p>
    <w:p w14:paraId="2BACF1C2" w14:textId="5AB21024" w:rsidR="00BB26D2" w:rsidRDefault="00BB26D2" w:rsidP="00A5286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  <w:lang w:val="vi-VN"/>
        </w:rPr>
      </w:pPr>
      <w:r w:rsidRPr="00BB26D2">
        <w:rPr>
          <w:rFonts w:ascii="Times New Roman" w:hAnsi="Times New Roman" w:cs="Times New Roman"/>
          <w:sz w:val="24"/>
          <w:szCs w:val="24"/>
        </w:rPr>
        <w:t>CI/CD the system on a VPS cloud environment.</w:t>
      </w:r>
    </w:p>
    <w:p w14:paraId="07070D80" w14:textId="77777777" w:rsidR="00BB26D2" w:rsidRDefault="00BB26D2" w:rsidP="00BB26D2">
      <w:pPr>
        <w:spacing w:line="276" w:lineRule="auto"/>
        <w:ind w:firstLine="63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</w:pPr>
      <w:r w:rsidRPr="00D74CB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Project Delivery: </w:t>
      </w:r>
    </w:p>
    <w:p w14:paraId="349D99DA" w14:textId="15999073" w:rsidR="00BB26D2" w:rsidRPr="00BB26D2" w:rsidRDefault="00BB26D2" w:rsidP="00BB26D2">
      <w:pPr>
        <w:pStyle w:val="ListParagraph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B26D2">
        <w:rPr>
          <w:rFonts w:ascii="Times New Roman" w:hAnsi="Times New Roman" w:cs="Times New Roman"/>
          <w:i/>
          <w:iCs/>
          <w:sz w:val="24"/>
          <w:szCs w:val="24"/>
        </w:rPr>
        <w:t>Digital Signage</w:t>
      </w:r>
      <w:r w:rsidRPr="00BB26D2"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, </w:t>
      </w:r>
      <w:r w:rsidRPr="00BB26D2">
        <w:rPr>
          <w:rFonts w:ascii="Times New Roman" w:hAnsi="Times New Roman" w:cs="Times New Roman"/>
          <w:i/>
          <w:iCs/>
          <w:sz w:val="24"/>
          <w:szCs w:val="24"/>
          <w:lang w:val="vi-VN"/>
        </w:rPr>
        <w:t>Qrcode</w:t>
      </w:r>
    </w:p>
    <w:p w14:paraId="1D241C6F" w14:textId="77777777" w:rsidR="00BB26D2" w:rsidRPr="00215EAB" w:rsidRDefault="00BB26D2" w:rsidP="00BB26D2">
      <w:pPr>
        <w:spacing w:line="276" w:lineRule="auto"/>
        <w:ind w:firstLine="54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  <w:t>Technology:</w:t>
      </w:r>
    </w:p>
    <w:p w14:paraId="0D6398CE" w14:textId="6EC5E811" w:rsidR="00BB26D2" w:rsidRDefault="00BB26D2" w:rsidP="00BB26D2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Language: Golang</w:t>
      </w:r>
    </w:p>
    <w:p w14:paraId="40E9DF71" w14:textId="77777777" w:rsidR="00BB26D2" w:rsidRDefault="00BB26D2" w:rsidP="00BB26D2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Database: MongoDB</w:t>
      </w:r>
    </w:p>
    <w:p w14:paraId="1D19EF89" w14:textId="798066E0" w:rsidR="00BB26D2" w:rsidRPr="00BB26D2" w:rsidRDefault="00BB26D2" w:rsidP="00BB26D2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Data store: Redis</w:t>
      </w:r>
    </w:p>
    <w:p w14:paraId="114E7EE4" w14:textId="03865646" w:rsidR="00A52860" w:rsidRPr="00A52860" w:rsidRDefault="00A52860" w:rsidP="00DC7B5C">
      <w:pPr>
        <w:pStyle w:val="ListParagraph"/>
        <w:numPr>
          <w:ilvl w:val="0"/>
          <w:numId w:val="12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A52860">
        <w:rPr>
          <w:rFonts w:ascii="Times New Roman" w:hAnsi="Times New Roman" w:cs="Times New Roman"/>
          <w:b/>
          <w:bCs/>
          <w:sz w:val="24"/>
          <w:szCs w:val="24"/>
        </w:rPr>
        <w:t>Participate in the analysis of the Thanh Cong taxi system</w:t>
      </w:r>
    </w:p>
    <w:p w14:paraId="06FBFA0B" w14:textId="759CFA30" w:rsidR="00A52860" w:rsidRDefault="00BB26D2" w:rsidP="00A5286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  <w:lang w:val="vi-VN"/>
        </w:rPr>
      </w:pPr>
      <w:r w:rsidRPr="00BB26D2">
        <w:rPr>
          <w:rFonts w:ascii="Times New Roman" w:hAnsi="Times New Roman" w:cs="Times New Roman"/>
          <w:sz w:val="24"/>
          <w:szCs w:val="24"/>
        </w:rPr>
        <w:t>Based on the experience of building the Wego24 system, participate in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B26D2">
        <w:rPr>
          <w:rFonts w:ascii="Times New Roman" w:hAnsi="Times New Roman" w:cs="Times New Roman"/>
          <w:sz w:val="24"/>
          <w:szCs w:val="24"/>
        </w:rPr>
        <w:t>requirement development and propose solutions to enhance the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B26D2">
        <w:rPr>
          <w:rFonts w:ascii="Times New Roman" w:hAnsi="Times New Roman" w:cs="Times New Roman"/>
          <w:sz w:val="24"/>
          <w:szCs w:val="24"/>
        </w:rPr>
        <w:t>system</w:t>
      </w:r>
    </w:p>
    <w:p w14:paraId="10D7C67F" w14:textId="6B2CA019" w:rsidR="00BB26D2" w:rsidRPr="00BB26D2" w:rsidRDefault="00BB26D2" w:rsidP="00BB26D2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  <w:t>Middle</w:t>
      </w:r>
      <w:r w:rsidRPr="00BB26D2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  <w:t xml:space="preserve"> Developer 20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  <w:t>17</w:t>
      </w:r>
      <w:r w:rsidRPr="00BB26D2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  <w:t>/0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  <w:t xml:space="preserve">4 </w:t>
      </w:r>
      <w:r w:rsidRPr="00BB26D2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  <w:t>-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  <w:t xml:space="preserve"> </w:t>
      </w:r>
      <w:r w:rsidRPr="00BB26D2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  <w:t>202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  <w:t>0</w:t>
      </w:r>
      <w:r w:rsidRPr="00BB26D2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  <w:t>/01</w:t>
      </w:r>
    </w:p>
    <w:p w14:paraId="66D7F5DE" w14:textId="225BFE60" w:rsidR="00BB26D2" w:rsidRDefault="00BB26D2" w:rsidP="00BB26D2">
      <w:pPr>
        <w:pStyle w:val="ListParagraph"/>
        <w:numPr>
          <w:ilvl w:val="0"/>
          <w:numId w:val="12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 w:rsidR="00FA2D56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Develop the Wego24 - </w:t>
      </w:r>
      <w:r w:rsidR="00FA2D56" w:rsidRPr="00FA2D56">
        <w:rPr>
          <w:rFonts w:ascii="Times New Roman" w:hAnsi="Times New Roman" w:cs="Times New Roman"/>
          <w:b/>
          <w:bCs/>
          <w:sz w:val="24"/>
          <w:szCs w:val="24"/>
        </w:rPr>
        <w:t>Online platform for on-demand hyper local delivery service</w:t>
      </w:r>
    </w:p>
    <w:p w14:paraId="38F5B739" w14:textId="7FB651EA" w:rsidR="00FA2D56" w:rsidRPr="00FA2D56" w:rsidRDefault="00FA2D56" w:rsidP="00FA2D56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  <w:lang w:val="vi-VN"/>
        </w:rPr>
      </w:pPr>
      <w:r w:rsidRPr="00FA2D56">
        <w:rPr>
          <w:rFonts w:ascii="Times New Roman" w:hAnsi="Times New Roman" w:cs="Times New Roman"/>
          <w:sz w:val="24"/>
          <w:szCs w:val="24"/>
        </w:rPr>
        <w:t>Backend developer responsible for building APIs for the Wego24 system</w:t>
      </w:r>
    </w:p>
    <w:p w14:paraId="5F13022D" w14:textId="77777777" w:rsidR="00FA2D56" w:rsidRPr="00FA2D56" w:rsidRDefault="00FA2D56" w:rsidP="00FA2D56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  <w:lang w:val="vi-VN"/>
        </w:rPr>
      </w:pPr>
      <w:r w:rsidRPr="00FA2D56">
        <w:rPr>
          <w:rFonts w:ascii="Times New Roman" w:hAnsi="Times New Roman" w:cs="Times New Roman"/>
          <w:sz w:val="24"/>
          <w:szCs w:val="24"/>
        </w:rPr>
        <w:t>Participate in system analysis and design</w:t>
      </w:r>
    </w:p>
    <w:p w14:paraId="4DA24EFA" w14:textId="0D21A711" w:rsidR="00FA2D56" w:rsidRDefault="00FA2D56" w:rsidP="00FA2D56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  <w:lang w:val="vi-VN"/>
        </w:rPr>
      </w:pPr>
      <w:r w:rsidRPr="00FA2D56">
        <w:rPr>
          <w:rFonts w:ascii="Times New Roman" w:hAnsi="Times New Roman" w:cs="Times New Roman"/>
          <w:sz w:val="24"/>
          <w:szCs w:val="24"/>
        </w:rPr>
        <w:t>Perform unit testing</w:t>
      </w:r>
    </w:p>
    <w:p w14:paraId="4F5CE47F" w14:textId="6BEF5C59" w:rsidR="00FA2D56" w:rsidRDefault="00FA2D56" w:rsidP="00FA2D56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  <w:lang w:val="vi-VN"/>
        </w:rPr>
      </w:pPr>
      <w:r w:rsidRPr="00FA2D56">
        <w:rPr>
          <w:rFonts w:ascii="Times New Roman" w:hAnsi="Times New Roman" w:cs="Times New Roman"/>
          <w:sz w:val="24"/>
          <w:szCs w:val="24"/>
        </w:rPr>
        <w:t>Monitor the system</w:t>
      </w:r>
    </w:p>
    <w:p w14:paraId="11B363CA" w14:textId="77777777" w:rsidR="00FA2D56" w:rsidRDefault="00FA2D56" w:rsidP="00FA2D56">
      <w:pPr>
        <w:spacing w:line="276" w:lineRule="auto"/>
        <w:ind w:firstLine="63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</w:pPr>
      <w:r w:rsidRPr="00D74CB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Project Delivery: </w:t>
      </w:r>
    </w:p>
    <w:p w14:paraId="2A07E42C" w14:textId="237ECDF6" w:rsidR="00FA2D56" w:rsidRPr="00BB26D2" w:rsidRDefault="00FA2D56" w:rsidP="00FA2D56">
      <w:pPr>
        <w:pStyle w:val="ListParagraph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Wego24</w:t>
      </w:r>
    </w:p>
    <w:p w14:paraId="0BC930C6" w14:textId="77777777" w:rsidR="00FA2D56" w:rsidRPr="00215EAB" w:rsidRDefault="00FA2D56" w:rsidP="00FA2D56">
      <w:pPr>
        <w:spacing w:line="276" w:lineRule="auto"/>
        <w:ind w:firstLine="54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  <w:t>Technology:</w:t>
      </w:r>
    </w:p>
    <w:p w14:paraId="4060C5AA" w14:textId="77777777" w:rsidR="00FA2D56" w:rsidRDefault="00FA2D56" w:rsidP="00FA2D56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Language: Golang</w:t>
      </w:r>
    </w:p>
    <w:p w14:paraId="5B8BEB44" w14:textId="6B638561" w:rsidR="00FA2D56" w:rsidRDefault="00FA2D56" w:rsidP="00FA2D56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Database: </w:t>
      </w:r>
      <w:r>
        <w:rPr>
          <w:rFonts w:ascii="Times New Roman" w:hAnsi="Times New Roman" w:cs="Times New Roman"/>
          <w:sz w:val="24"/>
          <w:szCs w:val="24"/>
          <w:lang w:val="vi-VN"/>
        </w:rPr>
        <w:t>RethinkDB</w:t>
      </w:r>
    </w:p>
    <w:p w14:paraId="6819903B" w14:textId="0271A1C3" w:rsidR="00FA2D56" w:rsidRDefault="00FA2D56" w:rsidP="00FA2D56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Data store: Redis</w:t>
      </w:r>
    </w:p>
    <w:p w14:paraId="21CECA53" w14:textId="77777777" w:rsidR="00FA2D56" w:rsidRPr="00FA2D56" w:rsidRDefault="00FA2D56" w:rsidP="00FA2D56">
      <w:pPr>
        <w:pStyle w:val="ListParagraph"/>
        <w:tabs>
          <w:tab w:val="left" w:pos="820"/>
          <w:tab w:val="left" w:pos="821"/>
        </w:tabs>
        <w:spacing w:line="276" w:lineRule="auto"/>
        <w:ind w:left="1440" w:right="978" w:firstLine="0"/>
        <w:rPr>
          <w:rFonts w:ascii="Times New Roman" w:hAnsi="Times New Roman" w:cs="Times New Roman"/>
          <w:sz w:val="24"/>
          <w:szCs w:val="24"/>
          <w:lang w:val="vi-VN"/>
        </w:rPr>
      </w:pPr>
    </w:p>
    <w:p w14:paraId="3ED58B98" w14:textId="505DE269" w:rsidR="00BB26D2" w:rsidRPr="00A52860" w:rsidRDefault="00FA2D56" w:rsidP="00BB26D2">
      <w:pPr>
        <w:pStyle w:val="ListParagraph"/>
        <w:numPr>
          <w:ilvl w:val="0"/>
          <w:numId w:val="12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Develop the CETM</w:t>
      </w:r>
    </w:p>
    <w:p w14:paraId="77221776" w14:textId="77777777" w:rsidR="00FA2D56" w:rsidRDefault="00FA2D56" w:rsidP="00FA2D56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  <w:lang w:val="vi-VN"/>
        </w:rPr>
      </w:pPr>
      <w:r w:rsidRPr="00FA2D56">
        <w:rPr>
          <w:rFonts w:ascii="Times New Roman" w:hAnsi="Times New Roman" w:cs="Times New Roman"/>
          <w:sz w:val="24"/>
          <w:szCs w:val="24"/>
        </w:rPr>
        <w:t>Develop upgraded features for the system</w:t>
      </w:r>
    </w:p>
    <w:p w14:paraId="669AA207" w14:textId="77777777" w:rsidR="00FA2D56" w:rsidRDefault="00FA2D56" w:rsidP="00FA2D56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  <w:lang w:val="vi-VN"/>
        </w:rPr>
      </w:pPr>
      <w:r w:rsidRPr="00FA2D56">
        <w:rPr>
          <w:rFonts w:ascii="Times New Roman" w:hAnsi="Times New Roman" w:cs="Times New Roman"/>
          <w:sz w:val="24"/>
          <w:szCs w:val="24"/>
        </w:rPr>
        <w:t>Perform unit testing and fix system bugs</w:t>
      </w:r>
    </w:p>
    <w:p w14:paraId="035E2866" w14:textId="5F309A41" w:rsidR="006B4B37" w:rsidRDefault="00FA2D56" w:rsidP="00FA2D56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  <w:lang w:val="vi-VN"/>
        </w:rPr>
      </w:pPr>
      <w:r w:rsidRPr="00FA2D56">
        <w:rPr>
          <w:rFonts w:ascii="Times New Roman" w:hAnsi="Times New Roman" w:cs="Times New Roman"/>
          <w:sz w:val="24"/>
          <w:szCs w:val="24"/>
        </w:rPr>
        <w:t>Support deployment</w:t>
      </w:r>
    </w:p>
    <w:p w14:paraId="3F6F8AA7" w14:textId="77777777" w:rsidR="00FA2D56" w:rsidRDefault="00FA2D56" w:rsidP="00FA2D56">
      <w:pPr>
        <w:spacing w:line="276" w:lineRule="auto"/>
        <w:ind w:firstLine="63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</w:pPr>
      <w:r w:rsidRPr="00D74CB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Project Delivery: </w:t>
      </w:r>
    </w:p>
    <w:p w14:paraId="3526FA6A" w14:textId="06094784" w:rsidR="00FA2D56" w:rsidRPr="00BB26D2" w:rsidRDefault="00FA2D56" w:rsidP="00FA2D56">
      <w:pPr>
        <w:pStyle w:val="ListParagraph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CETM</w:t>
      </w:r>
    </w:p>
    <w:p w14:paraId="336194DE" w14:textId="77777777" w:rsidR="00FA2D56" w:rsidRPr="00215EAB" w:rsidRDefault="00FA2D56" w:rsidP="00FA2D56">
      <w:pPr>
        <w:spacing w:line="276" w:lineRule="auto"/>
        <w:ind w:firstLine="54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  <w:t>Technology:</w:t>
      </w:r>
    </w:p>
    <w:p w14:paraId="4198D2C1" w14:textId="77777777" w:rsidR="00FA2D56" w:rsidRDefault="00FA2D56" w:rsidP="00FA2D56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Language: Golang</w:t>
      </w:r>
    </w:p>
    <w:p w14:paraId="1EDA023E" w14:textId="191B2802" w:rsidR="00FA2D56" w:rsidRDefault="00FA2D56" w:rsidP="00FA2D56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Database: </w:t>
      </w:r>
      <w:r>
        <w:rPr>
          <w:rFonts w:ascii="Times New Roman" w:hAnsi="Times New Roman" w:cs="Times New Roman"/>
          <w:sz w:val="24"/>
          <w:szCs w:val="24"/>
          <w:lang w:val="vi-VN"/>
        </w:rPr>
        <w:t>MongoDB</w:t>
      </w:r>
    </w:p>
    <w:p w14:paraId="2C94CCFB" w14:textId="77777777" w:rsidR="00FA2D56" w:rsidRDefault="00FA2D56" w:rsidP="00FA2D56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Data store: Redis</w:t>
      </w:r>
    </w:p>
    <w:p w14:paraId="3C10B824" w14:textId="77777777" w:rsidR="00FA2D56" w:rsidRPr="00FA2D56" w:rsidRDefault="00FA2D56" w:rsidP="00FA2D56">
      <w:pPr>
        <w:tabs>
          <w:tab w:val="left" w:pos="820"/>
          <w:tab w:val="left" w:pos="821"/>
        </w:tabs>
        <w:spacing w:line="276" w:lineRule="auto"/>
        <w:ind w:left="630" w:right="978"/>
        <w:rPr>
          <w:rFonts w:ascii="Times New Roman" w:hAnsi="Times New Roman" w:cs="Times New Roman"/>
          <w:sz w:val="24"/>
          <w:szCs w:val="24"/>
          <w:lang w:val="vi-VN"/>
        </w:rPr>
      </w:pPr>
    </w:p>
    <w:p w14:paraId="31F1A12D" w14:textId="392511B4" w:rsidR="006B4B37" w:rsidRPr="006B4B37" w:rsidRDefault="006B4B37" w:rsidP="006B4B37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vi-VN"/>
        </w:rPr>
      </w:pPr>
      <w:r w:rsidRPr="00D74CB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vi-VN"/>
        </w:rPr>
        <w:t xml:space="preserve">From </w:t>
      </w:r>
      <w:r w:rsidRPr="006B4B3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20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vi-VN"/>
        </w:rPr>
        <w:t>1</w:t>
      </w:r>
      <w:r w:rsidR="006D30D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vi-VN"/>
        </w:rPr>
        <w:t>6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vi-VN"/>
        </w:rPr>
        <w:t>/02 – 20</w:t>
      </w:r>
      <w:r w:rsidR="006D30D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vi-VN"/>
        </w:rPr>
        <w:t>17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vi-VN"/>
        </w:rPr>
        <w:t>/0</w:t>
      </w:r>
      <w:r w:rsidR="006D30D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vi-VN"/>
        </w:rPr>
        <w:t>2</w:t>
      </w:r>
    </w:p>
    <w:p w14:paraId="1DC1006F" w14:textId="0F6D49F6" w:rsidR="006B4B37" w:rsidRPr="006B4B37" w:rsidRDefault="006B4B37" w:rsidP="006B4B37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LUNIVA</w:t>
      </w:r>
    </w:p>
    <w:p w14:paraId="103A67F0" w14:textId="21C67D5D" w:rsidR="006B4B37" w:rsidRPr="006B4B37" w:rsidRDefault="006B4B37" w:rsidP="006B4B37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  <w:t>Middle</w:t>
      </w:r>
      <w:r w:rsidRPr="006B4B37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  <w:t xml:space="preserve"> Developer</w:t>
      </w:r>
    </w:p>
    <w:p w14:paraId="2BB20BD9" w14:textId="5F12239D" w:rsidR="006B4B37" w:rsidRPr="00D74CBD" w:rsidRDefault="006D30D4" w:rsidP="006B4B37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before="0" w:line="276" w:lineRule="auto"/>
        <w:ind w:right="978"/>
        <w:rPr>
          <w:rFonts w:ascii="Times New Roman" w:hAnsi="Times New Roman" w:cs="Times New Roman"/>
          <w:sz w:val="24"/>
          <w:szCs w:val="24"/>
        </w:rPr>
      </w:pPr>
      <w:r w:rsidRPr="006D30D4">
        <w:rPr>
          <w:rFonts w:ascii="Times New Roman" w:hAnsi="Times New Roman" w:cs="Times New Roman"/>
          <w:sz w:val="24"/>
          <w:szCs w:val="24"/>
        </w:rPr>
        <w:t xml:space="preserve">Maintaining and developing customer management system for </w:t>
      </w:r>
      <w:proofErr w:type="spellStart"/>
      <w:r w:rsidRPr="006D30D4">
        <w:rPr>
          <w:rFonts w:ascii="Times New Roman" w:hAnsi="Times New Roman" w:cs="Times New Roman"/>
          <w:sz w:val="24"/>
          <w:szCs w:val="24"/>
        </w:rPr>
        <w:t>ChipOneStop</w:t>
      </w:r>
      <w:proofErr w:type="spellEnd"/>
      <w:r w:rsidR="006B4B37" w:rsidRPr="00D74CBD">
        <w:rPr>
          <w:rFonts w:ascii="Times New Roman" w:hAnsi="Times New Roman" w:cs="Times New Roman"/>
          <w:sz w:val="24"/>
          <w:szCs w:val="24"/>
        </w:rPr>
        <w:t>.</w:t>
      </w:r>
    </w:p>
    <w:p w14:paraId="4FECDF86" w14:textId="10CDD546" w:rsidR="006D30D4" w:rsidRPr="006D30D4" w:rsidRDefault="006D30D4" w:rsidP="006D30D4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D30D4">
        <w:rPr>
          <w:rFonts w:ascii="Times New Roman" w:hAnsi="Times New Roman" w:cs="Times New Roman"/>
          <w:sz w:val="24"/>
          <w:szCs w:val="24"/>
        </w:rPr>
        <w:t>Investigating and developing converting data to standard data system.</w:t>
      </w:r>
    </w:p>
    <w:p w14:paraId="54B6E345" w14:textId="745C69C0" w:rsidR="006D30D4" w:rsidRPr="006D30D4" w:rsidRDefault="006D30D4" w:rsidP="006D30D4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</w:rPr>
      </w:pPr>
      <w:r w:rsidRPr="006D30D4">
        <w:rPr>
          <w:rFonts w:ascii="Times New Roman" w:hAnsi="Times New Roman" w:cs="Times New Roman"/>
          <w:sz w:val="24"/>
          <w:szCs w:val="24"/>
        </w:rPr>
        <w:t>Researched new technologies and put forward a case for those most likely to</w:t>
      </w:r>
    </w:p>
    <w:p w14:paraId="74A56D5B" w14:textId="0739B9BE" w:rsidR="006B4B37" w:rsidRPr="006D30D4" w:rsidRDefault="006D30D4" w:rsidP="006D30D4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before="0" w:line="276" w:lineRule="auto"/>
        <w:ind w:right="978"/>
        <w:rPr>
          <w:rFonts w:ascii="Times New Roman" w:hAnsi="Times New Roman" w:cs="Times New Roman"/>
          <w:sz w:val="24"/>
          <w:szCs w:val="24"/>
        </w:rPr>
      </w:pPr>
      <w:r w:rsidRPr="006D30D4">
        <w:rPr>
          <w:rFonts w:ascii="Times New Roman" w:hAnsi="Times New Roman" w:cs="Times New Roman"/>
          <w:sz w:val="24"/>
          <w:szCs w:val="24"/>
        </w:rPr>
        <w:t>Daily testing of components and fix bug</w:t>
      </w:r>
      <w:r w:rsidR="006B4B37" w:rsidRPr="00D74CBD">
        <w:rPr>
          <w:rFonts w:ascii="Times New Roman" w:hAnsi="Times New Roman" w:cs="Times New Roman"/>
          <w:sz w:val="24"/>
          <w:szCs w:val="24"/>
        </w:rPr>
        <w:t>.</w:t>
      </w:r>
    </w:p>
    <w:p w14:paraId="423E4F72" w14:textId="77777777" w:rsidR="006D30D4" w:rsidRPr="00D74CBD" w:rsidRDefault="006D30D4" w:rsidP="006D30D4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D74CB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Project Delivery: </w:t>
      </w:r>
    </w:p>
    <w:p w14:paraId="6B7AAB64" w14:textId="258358BE" w:rsidR="006D30D4" w:rsidRPr="00D74CBD" w:rsidRDefault="006D30D4" w:rsidP="006D30D4">
      <w:pPr>
        <w:pStyle w:val="ListParagraph"/>
        <w:widowControl/>
        <w:numPr>
          <w:ilvl w:val="0"/>
          <w:numId w:val="6"/>
        </w:numPr>
        <w:autoSpaceDE/>
        <w:autoSpaceDN/>
        <w:spacing w:before="0" w:line="27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D30D4">
        <w:rPr>
          <w:rFonts w:ascii="Times New Roman" w:hAnsi="Times New Roman" w:cs="Times New Roman"/>
          <w:sz w:val="24"/>
          <w:szCs w:val="24"/>
        </w:rPr>
        <w:t>Japanese Logistics Management System</w:t>
      </w:r>
    </w:p>
    <w:p w14:paraId="1F3568A8" w14:textId="77777777" w:rsidR="006D30D4" w:rsidRDefault="006D30D4" w:rsidP="006D30D4">
      <w:p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  <w:lang w:val="vi-VN"/>
        </w:rPr>
      </w:pPr>
      <w:r w:rsidRPr="005A343E"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Technology</w:t>
      </w:r>
      <w:r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14:paraId="5EFCC966" w14:textId="509180D1" w:rsidR="006D30D4" w:rsidRDefault="006D30D4" w:rsidP="006D30D4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Language: </w:t>
      </w:r>
      <w:r>
        <w:rPr>
          <w:rFonts w:ascii="Times New Roman" w:hAnsi="Times New Roman" w:cs="Times New Roman"/>
          <w:sz w:val="24"/>
          <w:szCs w:val="24"/>
          <w:lang w:val="vi-VN"/>
        </w:rPr>
        <w:t>JAVA</w:t>
      </w:r>
    </w:p>
    <w:p w14:paraId="47D41BF1" w14:textId="35A9C38D" w:rsidR="006B4B37" w:rsidRDefault="006D30D4" w:rsidP="006D30D4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Database: MSSQL</w:t>
      </w:r>
    </w:p>
    <w:p w14:paraId="72D6E4EB" w14:textId="77777777" w:rsidR="006D30D4" w:rsidRPr="006D30D4" w:rsidRDefault="006D30D4" w:rsidP="006D30D4">
      <w:pPr>
        <w:pStyle w:val="ListParagraph"/>
        <w:tabs>
          <w:tab w:val="left" w:pos="820"/>
          <w:tab w:val="left" w:pos="821"/>
        </w:tabs>
        <w:spacing w:line="276" w:lineRule="auto"/>
        <w:ind w:left="720" w:right="978" w:firstLine="0"/>
        <w:rPr>
          <w:rFonts w:ascii="Times New Roman" w:hAnsi="Times New Roman" w:cs="Times New Roman"/>
          <w:sz w:val="24"/>
          <w:szCs w:val="24"/>
          <w:lang w:val="vi-VN"/>
        </w:rPr>
      </w:pPr>
    </w:p>
    <w:p w14:paraId="09612F27" w14:textId="5A9E1D04" w:rsidR="006B4B37" w:rsidRPr="006B4B37" w:rsidRDefault="006B4B37" w:rsidP="006B4B37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vi-VN"/>
        </w:rPr>
      </w:pPr>
      <w:r w:rsidRPr="00D74CB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vi-VN"/>
        </w:rPr>
        <w:t xml:space="preserve">From </w:t>
      </w:r>
      <w:r w:rsidRPr="006B4B3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20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vi-VN"/>
        </w:rPr>
        <w:t>1</w:t>
      </w:r>
      <w:r w:rsidR="006D30D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vi-VN"/>
        </w:rPr>
        <w:t>5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vi-VN"/>
        </w:rPr>
        <w:t>/0</w:t>
      </w:r>
      <w:r w:rsidR="006D30D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vi-VN"/>
        </w:rPr>
        <w:t>6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vi-VN"/>
        </w:rPr>
        <w:t xml:space="preserve"> – 20</w:t>
      </w:r>
      <w:r w:rsidR="006D30D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vi-VN"/>
        </w:rPr>
        <w:t>16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vi-VN"/>
        </w:rPr>
        <w:t>/0</w:t>
      </w:r>
      <w:r w:rsidR="006D30D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vi-VN"/>
        </w:rPr>
        <w:t>2</w:t>
      </w:r>
    </w:p>
    <w:p w14:paraId="02C7D844" w14:textId="77777777" w:rsidR="005A343E" w:rsidRDefault="005A343E" w:rsidP="006B4B37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5A343E">
        <w:rPr>
          <w:rFonts w:ascii="Times New Roman" w:hAnsi="Times New Roman" w:cs="Times New Roman"/>
          <w:b/>
          <w:bCs/>
          <w:sz w:val="24"/>
          <w:szCs w:val="24"/>
        </w:rPr>
        <w:t>SINNOVASOFT SOLUTIONS JOINT STOCK COMPANY</w:t>
      </w:r>
    </w:p>
    <w:p w14:paraId="5F84F19D" w14:textId="05EC6112" w:rsidR="006B4B37" w:rsidRPr="006B4B37" w:rsidRDefault="005A343E" w:rsidP="006B4B37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  <w:t>JUNIOR</w:t>
      </w:r>
      <w:r w:rsidR="006B4B37" w:rsidRPr="006B4B37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  <w:t xml:space="preserve"> Developer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vi-VN"/>
        </w:rPr>
        <w:t xml:space="preserve"> - Partime</w:t>
      </w:r>
    </w:p>
    <w:p w14:paraId="696EDE73" w14:textId="5FA16A05" w:rsidR="005A343E" w:rsidRPr="005A343E" w:rsidRDefault="005A343E" w:rsidP="005A343E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</w:rPr>
      </w:pPr>
      <w:r w:rsidRPr="005A343E">
        <w:rPr>
          <w:rFonts w:ascii="Times New Roman" w:hAnsi="Times New Roman" w:cs="Times New Roman"/>
          <w:sz w:val="24"/>
          <w:szCs w:val="24"/>
        </w:rPr>
        <w:t>Develop logic and interfaces according to business requirements</w:t>
      </w:r>
    </w:p>
    <w:p w14:paraId="5D58DF81" w14:textId="4E6D3D5F" w:rsidR="005A343E" w:rsidRPr="005A343E" w:rsidRDefault="005A343E" w:rsidP="005A343E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</w:rPr>
      </w:pPr>
      <w:r w:rsidRPr="005A343E">
        <w:rPr>
          <w:rFonts w:ascii="Times New Roman" w:hAnsi="Times New Roman" w:cs="Times New Roman"/>
          <w:sz w:val="24"/>
          <w:szCs w:val="24"/>
        </w:rPr>
        <w:t>Test and fix system bugs</w:t>
      </w:r>
    </w:p>
    <w:p w14:paraId="566F1AFF" w14:textId="39086E94" w:rsidR="001816C9" w:rsidRPr="005A343E" w:rsidRDefault="005A343E" w:rsidP="005A343E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before="0" w:line="276" w:lineRule="auto"/>
        <w:ind w:right="978"/>
        <w:rPr>
          <w:rFonts w:ascii="Times New Roman" w:hAnsi="Times New Roman" w:cs="Times New Roman"/>
          <w:sz w:val="24"/>
          <w:szCs w:val="24"/>
        </w:rPr>
      </w:pPr>
      <w:r w:rsidRPr="005A343E">
        <w:rPr>
          <w:rFonts w:ascii="Times New Roman" w:hAnsi="Times New Roman" w:cs="Times New Roman"/>
          <w:sz w:val="24"/>
          <w:szCs w:val="24"/>
        </w:rPr>
        <w:t>Research new technologies</w:t>
      </w:r>
      <w:r w:rsidR="006B4B37" w:rsidRPr="00D74CBD">
        <w:rPr>
          <w:rFonts w:ascii="Times New Roman" w:hAnsi="Times New Roman" w:cs="Times New Roman"/>
          <w:sz w:val="24"/>
          <w:szCs w:val="24"/>
        </w:rPr>
        <w:t>.</w:t>
      </w:r>
    </w:p>
    <w:p w14:paraId="19224C2A" w14:textId="77777777" w:rsidR="005A343E" w:rsidRPr="00D74CBD" w:rsidRDefault="005A343E" w:rsidP="005A343E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D74CB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Project Delivery: </w:t>
      </w:r>
    </w:p>
    <w:p w14:paraId="53D09543" w14:textId="79E0CBE2" w:rsidR="005A343E" w:rsidRPr="00D74CBD" w:rsidRDefault="005A343E" w:rsidP="005A343E">
      <w:pPr>
        <w:pStyle w:val="ListParagraph"/>
        <w:widowControl/>
        <w:numPr>
          <w:ilvl w:val="0"/>
          <w:numId w:val="6"/>
        </w:numPr>
        <w:autoSpaceDE/>
        <w:autoSpaceDN/>
        <w:spacing w:before="0" w:line="27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H</w:t>
      </w:r>
      <w:proofErr w:type="spellStart"/>
      <w:r w:rsidRPr="005A343E">
        <w:rPr>
          <w:rFonts w:ascii="Times New Roman" w:hAnsi="Times New Roman" w:cs="Times New Roman"/>
          <w:sz w:val="24"/>
          <w:szCs w:val="24"/>
        </w:rPr>
        <w:t>otel</w:t>
      </w:r>
      <w:proofErr w:type="spellEnd"/>
      <w:r w:rsidRPr="005A343E">
        <w:rPr>
          <w:rFonts w:ascii="Times New Roman" w:hAnsi="Times New Roman" w:cs="Times New Roman"/>
          <w:sz w:val="24"/>
          <w:szCs w:val="24"/>
        </w:rPr>
        <w:t xml:space="preserve"> management system</w:t>
      </w:r>
    </w:p>
    <w:p w14:paraId="3D430EE7" w14:textId="56F17F24" w:rsidR="005A343E" w:rsidRDefault="005A343E" w:rsidP="005A343E">
      <w:p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  <w:lang w:val="vi-VN"/>
        </w:rPr>
      </w:pPr>
      <w:r w:rsidRPr="005A343E"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Technology</w:t>
      </w:r>
      <w:r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14:paraId="7516A988" w14:textId="5D4A2FA9" w:rsidR="005A343E" w:rsidRDefault="005A343E" w:rsidP="005A343E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Language: ASP.Net MVC4 + Entity framework</w:t>
      </w:r>
    </w:p>
    <w:p w14:paraId="4FCDB399" w14:textId="1B8AA5EC" w:rsidR="005A343E" w:rsidRPr="005A343E" w:rsidRDefault="005A343E" w:rsidP="005A343E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line="276" w:lineRule="auto"/>
        <w:ind w:right="97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Database: MSSQL</w:t>
      </w:r>
    </w:p>
    <w:p w14:paraId="21BA0164" w14:textId="0EC80E6A" w:rsidR="00FD62FD" w:rsidRPr="001816C9" w:rsidRDefault="00FD62FD" w:rsidP="001816C9"/>
    <w:sectPr w:rsidR="00FD62FD" w:rsidRPr="001816C9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3C285F" w14:textId="77777777" w:rsidR="00777327" w:rsidRDefault="00777327">
      <w:r>
        <w:separator/>
      </w:r>
    </w:p>
    <w:p w14:paraId="7DE5C443" w14:textId="77777777" w:rsidR="00777327" w:rsidRDefault="00777327"/>
  </w:endnote>
  <w:endnote w:type="continuationSeparator" w:id="0">
    <w:p w14:paraId="135C8029" w14:textId="77777777" w:rsidR="00777327" w:rsidRDefault="00777327">
      <w:r>
        <w:continuationSeparator/>
      </w:r>
    </w:p>
    <w:p w14:paraId="5EAD73CB" w14:textId="77777777" w:rsidR="00777327" w:rsidRDefault="007773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0D4B0" w14:textId="77777777" w:rsidR="00FD62FD" w:rsidRDefault="0000000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7E027C" w14:textId="77777777" w:rsidR="00777327" w:rsidRDefault="00777327">
      <w:r>
        <w:separator/>
      </w:r>
    </w:p>
    <w:p w14:paraId="503238EB" w14:textId="77777777" w:rsidR="00777327" w:rsidRDefault="00777327"/>
  </w:footnote>
  <w:footnote w:type="continuationSeparator" w:id="0">
    <w:p w14:paraId="74A2A293" w14:textId="77777777" w:rsidR="00777327" w:rsidRDefault="00777327">
      <w:r>
        <w:continuationSeparator/>
      </w:r>
    </w:p>
    <w:p w14:paraId="1E43D552" w14:textId="77777777" w:rsidR="00777327" w:rsidRDefault="0077732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E7523"/>
    <w:multiLevelType w:val="hybridMultilevel"/>
    <w:tmpl w:val="C3E2620A"/>
    <w:lvl w:ilvl="0" w:tplc="377E48C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11C7A"/>
    <w:multiLevelType w:val="hybridMultilevel"/>
    <w:tmpl w:val="022EEF1E"/>
    <w:lvl w:ilvl="0" w:tplc="FFFFFFFF">
      <w:start w:val="1"/>
      <w:numFmt w:val="decimal"/>
      <w:lvlText w:val="%1."/>
      <w:lvlJc w:val="left"/>
      <w:pPr>
        <w:ind w:left="820" w:hanging="720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2A1A8AC6">
      <w:start w:val="1"/>
      <w:numFmt w:val="bullet"/>
      <w:lvlText w:val="-"/>
      <w:lvlJc w:val="left"/>
      <w:pPr>
        <w:ind w:left="820" w:hanging="360"/>
      </w:pPr>
      <w:rPr>
        <w:rFonts w:ascii="Times New Roman" w:hAnsi="Times New Roman" w:hint="default"/>
      </w:rPr>
    </w:lvl>
    <w:lvl w:ilvl="2" w:tplc="FFFFFFFF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3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943AAD"/>
    <w:multiLevelType w:val="hybridMultilevel"/>
    <w:tmpl w:val="32763152"/>
    <w:lvl w:ilvl="0" w:tplc="38B8590A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F276F"/>
    <w:multiLevelType w:val="hybridMultilevel"/>
    <w:tmpl w:val="2B3269CA"/>
    <w:lvl w:ilvl="0" w:tplc="0A9C59D6">
      <w:numFmt w:val="bullet"/>
      <w:lvlText w:val="-"/>
      <w:lvlJc w:val="left"/>
      <w:pPr>
        <w:ind w:left="110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DC0690C8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2" w:tplc="CEC602AC">
      <w:numFmt w:val="bullet"/>
      <w:lvlText w:val="•"/>
      <w:lvlJc w:val="left"/>
      <w:pPr>
        <w:ind w:left="2205" w:hanging="360"/>
      </w:pPr>
      <w:rPr>
        <w:rFonts w:hint="default"/>
        <w:lang w:val="en-US" w:eastAsia="en-US" w:bidi="ar-SA"/>
      </w:rPr>
    </w:lvl>
    <w:lvl w:ilvl="3" w:tplc="DFFC67D6">
      <w:numFmt w:val="bullet"/>
      <w:lvlText w:val="•"/>
      <w:lvlJc w:val="left"/>
      <w:pPr>
        <w:ind w:left="2757" w:hanging="360"/>
      </w:pPr>
      <w:rPr>
        <w:rFonts w:hint="default"/>
        <w:lang w:val="en-US" w:eastAsia="en-US" w:bidi="ar-SA"/>
      </w:rPr>
    </w:lvl>
    <w:lvl w:ilvl="4" w:tplc="0B40FD52">
      <w:numFmt w:val="bullet"/>
      <w:lvlText w:val="•"/>
      <w:lvlJc w:val="left"/>
      <w:pPr>
        <w:ind w:left="3310" w:hanging="360"/>
      </w:pPr>
      <w:rPr>
        <w:rFonts w:hint="default"/>
        <w:lang w:val="en-US" w:eastAsia="en-US" w:bidi="ar-SA"/>
      </w:rPr>
    </w:lvl>
    <w:lvl w:ilvl="5" w:tplc="E7541F8E">
      <w:numFmt w:val="bullet"/>
      <w:lvlText w:val="•"/>
      <w:lvlJc w:val="left"/>
      <w:pPr>
        <w:ind w:left="3863" w:hanging="360"/>
      </w:pPr>
      <w:rPr>
        <w:rFonts w:hint="default"/>
        <w:lang w:val="en-US" w:eastAsia="en-US" w:bidi="ar-SA"/>
      </w:rPr>
    </w:lvl>
    <w:lvl w:ilvl="6" w:tplc="0EB0F632">
      <w:numFmt w:val="bullet"/>
      <w:lvlText w:val="•"/>
      <w:lvlJc w:val="left"/>
      <w:pPr>
        <w:ind w:left="4415" w:hanging="360"/>
      </w:pPr>
      <w:rPr>
        <w:rFonts w:hint="default"/>
        <w:lang w:val="en-US" w:eastAsia="en-US" w:bidi="ar-SA"/>
      </w:rPr>
    </w:lvl>
    <w:lvl w:ilvl="7" w:tplc="A0C072EC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8" w:tplc="46DAAF60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9E04B17"/>
    <w:multiLevelType w:val="hybridMultilevel"/>
    <w:tmpl w:val="D3447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72126"/>
    <w:multiLevelType w:val="hybridMultilevel"/>
    <w:tmpl w:val="E9BEAF80"/>
    <w:lvl w:ilvl="0" w:tplc="FFFFFFFF">
      <w:start w:val="1"/>
      <w:numFmt w:val="decimal"/>
      <w:lvlText w:val="%1."/>
      <w:lvlJc w:val="left"/>
      <w:pPr>
        <w:ind w:left="820" w:hanging="720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2A1A8AC6">
      <w:start w:val="1"/>
      <w:numFmt w:val="bullet"/>
      <w:lvlText w:val="-"/>
      <w:lvlJc w:val="left"/>
      <w:pPr>
        <w:ind w:left="820" w:hanging="360"/>
      </w:pPr>
      <w:rPr>
        <w:rFonts w:ascii="Times New Roman" w:hAnsi="Times New Roman" w:hint="default"/>
      </w:rPr>
    </w:lvl>
    <w:lvl w:ilvl="2" w:tplc="FFFFFFFF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3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67D4223"/>
    <w:multiLevelType w:val="hybridMultilevel"/>
    <w:tmpl w:val="6BDA29A6"/>
    <w:lvl w:ilvl="0" w:tplc="FFFFFFFF">
      <w:start w:val="1"/>
      <w:numFmt w:val="decimal"/>
      <w:lvlText w:val="%1."/>
      <w:lvlJc w:val="left"/>
      <w:pPr>
        <w:ind w:left="820" w:hanging="720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2A1A8AC6">
      <w:start w:val="1"/>
      <w:numFmt w:val="bullet"/>
      <w:lvlText w:val="-"/>
      <w:lvlJc w:val="left"/>
      <w:pPr>
        <w:ind w:left="900" w:hanging="360"/>
      </w:pPr>
      <w:rPr>
        <w:rFonts w:ascii="Times New Roman" w:hAnsi="Times New Roman" w:hint="default"/>
      </w:rPr>
    </w:lvl>
    <w:lvl w:ilvl="2" w:tplc="FFFFFFFF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3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81B4FC0"/>
    <w:multiLevelType w:val="hybridMultilevel"/>
    <w:tmpl w:val="690EC37C"/>
    <w:lvl w:ilvl="0" w:tplc="D8305F66">
      <w:start w:val="1"/>
      <w:numFmt w:val="bullet"/>
      <w:lvlText w:val="-"/>
      <w:lvlJc w:val="left"/>
      <w:pPr>
        <w:ind w:left="1260" w:hanging="360"/>
      </w:pPr>
      <w:rPr>
        <w:rFonts w:ascii="Times New Roman" w:eastAsia="Calibri" w:hAnsi="Times New Roman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35C926EB"/>
    <w:multiLevelType w:val="hybridMultilevel"/>
    <w:tmpl w:val="5FC4500A"/>
    <w:lvl w:ilvl="0" w:tplc="AC549038">
      <w:start w:val="1"/>
      <w:numFmt w:val="bullet"/>
      <w:lvlText w:val="-"/>
      <w:lvlJc w:val="left"/>
      <w:pPr>
        <w:ind w:left="110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2" w:hanging="360"/>
      </w:pPr>
      <w:rPr>
        <w:rFonts w:ascii="Wingdings" w:hAnsi="Wingdings" w:hint="default"/>
      </w:rPr>
    </w:lvl>
  </w:abstractNum>
  <w:abstractNum w:abstractNumId="9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10" w15:restartNumberingAfterBreak="0">
    <w:nsid w:val="62163312"/>
    <w:multiLevelType w:val="hybridMultilevel"/>
    <w:tmpl w:val="C2B04EDA"/>
    <w:lvl w:ilvl="0" w:tplc="FFFFFFFF">
      <w:start w:val="1"/>
      <w:numFmt w:val="decimal"/>
      <w:lvlText w:val="%1."/>
      <w:lvlJc w:val="left"/>
      <w:pPr>
        <w:ind w:left="820" w:hanging="720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2A1A8AC6">
      <w:start w:val="1"/>
      <w:numFmt w:val="bullet"/>
      <w:lvlText w:val="-"/>
      <w:lvlJc w:val="left"/>
      <w:pPr>
        <w:ind w:left="820" w:hanging="360"/>
      </w:pPr>
      <w:rPr>
        <w:rFonts w:ascii="Times New Roman" w:hAnsi="Times New Roman" w:hint="default"/>
      </w:rPr>
    </w:lvl>
    <w:lvl w:ilvl="2" w:tplc="FFFFFFFF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3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A3B23D7"/>
    <w:multiLevelType w:val="hybridMultilevel"/>
    <w:tmpl w:val="CE8C55DA"/>
    <w:lvl w:ilvl="0" w:tplc="2A1A8AC6">
      <w:start w:val="1"/>
      <w:numFmt w:val="bullet"/>
      <w:lvlText w:val="-"/>
      <w:lvlJc w:val="left"/>
      <w:pPr>
        <w:ind w:left="990" w:hanging="360"/>
      </w:pPr>
      <w:rPr>
        <w:rFonts w:ascii="Times New Roman" w:hAnsi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412158"/>
    <w:multiLevelType w:val="hybridMultilevel"/>
    <w:tmpl w:val="81366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A405B8"/>
    <w:multiLevelType w:val="hybridMultilevel"/>
    <w:tmpl w:val="0B6C80F6"/>
    <w:lvl w:ilvl="0" w:tplc="2A1A8AC6">
      <w:start w:val="1"/>
      <w:numFmt w:val="bullet"/>
      <w:lvlText w:val="-"/>
      <w:lvlJc w:val="left"/>
      <w:pPr>
        <w:ind w:left="1543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num w:numId="1" w16cid:durableId="1418600473">
    <w:abstractNumId w:val="9"/>
  </w:num>
  <w:num w:numId="2" w16cid:durableId="1063678849">
    <w:abstractNumId w:val="3"/>
  </w:num>
  <w:num w:numId="3" w16cid:durableId="600649022">
    <w:abstractNumId w:val="10"/>
  </w:num>
  <w:num w:numId="4" w16cid:durableId="863980276">
    <w:abstractNumId w:val="1"/>
  </w:num>
  <w:num w:numId="5" w16cid:durableId="950668933">
    <w:abstractNumId w:val="5"/>
  </w:num>
  <w:num w:numId="6" w16cid:durableId="535240965">
    <w:abstractNumId w:val="11"/>
  </w:num>
  <w:num w:numId="7" w16cid:durableId="1862861186">
    <w:abstractNumId w:val="6"/>
  </w:num>
  <w:num w:numId="8" w16cid:durableId="730811359">
    <w:abstractNumId w:val="7"/>
  </w:num>
  <w:num w:numId="9" w16cid:durableId="1585991598">
    <w:abstractNumId w:val="2"/>
  </w:num>
  <w:num w:numId="10" w16cid:durableId="1670400954">
    <w:abstractNumId w:val="8"/>
  </w:num>
  <w:num w:numId="11" w16cid:durableId="1316449794">
    <w:abstractNumId w:val="0"/>
  </w:num>
  <w:num w:numId="12" w16cid:durableId="897935032">
    <w:abstractNumId w:val="12"/>
  </w:num>
  <w:num w:numId="13" w16cid:durableId="862594523">
    <w:abstractNumId w:val="13"/>
  </w:num>
  <w:num w:numId="14" w16cid:durableId="16546766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6C9"/>
    <w:rsid w:val="0007247E"/>
    <w:rsid w:val="001816C9"/>
    <w:rsid w:val="00215EAB"/>
    <w:rsid w:val="00363E3C"/>
    <w:rsid w:val="00527890"/>
    <w:rsid w:val="005A343E"/>
    <w:rsid w:val="006B4B37"/>
    <w:rsid w:val="006D30D4"/>
    <w:rsid w:val="00773F68"/>
    <w:rsid w:val="00777327"/>
    <w:rsid w:val="007A1692"/>
    <w:rsid w:val="00A52860"/>
    <w:rsid w:val="00A53F61"/>
    <w:rsid w:val="00A56552"/>
    <w:rsid w:val="00A9363D"/>
    <w:rsid w:val="00A9648B"/>
    <w:rsid w:val="00BB26D2"/>
    <w:rsid w:val="00CF6A2A"/>
    <w:rsid w:val="00DC7B5C"/>
    <w:rsid w:val="00F42870"/>
    <w:rsid w:val="00F55C7C"/>
    <w:rsid w:val="00FA2D56"/>
    <w:rsid w:val="00FD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A1BA4"/>
  <w15:chartTrackingRefBased/>
  <w15:docId w15:val="{AC27C13C-18F6-8248-944B-E99303CF7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6C9"/>
    <w:pPr>
      <w:widowControl w:val="0"/>
      <w:autoSpaceDE w:val="0"/>
      <w:autoSpaceDN w:val="0"/>
      <w:spacing w:after="0" w:line="240" w:lineRule="auto"/>
      <w:ind w:left="0"/>
    </w:pPr>
    <w:rPr>
      <w:rFonts w:ascii="Calibri" w:eastAsia="Calibri" w:hAnsi="Calibri" w:cs="Calibri"/>
      <w:color w:val="auto"/>
      <w:lang w:eastAsia="en-US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1"/>
    <w:qFormat/>
    <w:rsid w:val="001816C9"/>
    <w:pPr>
      <w:spacing w:before="44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1816C9"/>
    <w:pPr>
      <w:ind w:left="1102"/>
    </w:pPr>
  </w:style>
  <w:style w:type="table" w:styleId="TableGrid">
    <w:name w:val="Table Grid"/>
    <w:basedOn w:val="TableNormal"/>
    <w:uiPriority w:val="59"/>
    <w:rsid w:val="001816C9"/>
    <w:pPr>
      <w:widowControl w:val="0"/>
      <w:autoSpaceDE w:val="0"/>
      <w:autoSpaceDN w:val="0"/>
      <w:spacing w:after="0" w:line="240" w:lineRule="auto"/>
      <w:ind w:left="0"/>
    </w:pPr>
    <w:rPr>
      <w:color w:val="auto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BB26D2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6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4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ongtran/Library/Containers/com.microsoft.Word/Data/Library/Application%20Support/Microsoft/Office/16.0/DTS/en-US%7b4C102B6D-A56E-7348-92A0-5F0FE651B3E6%7d/%7bCC2209DC-F41A-2943-8F19-6927C15B4A24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82</TotalTime>
  <Pages>7</Pages>
  <Words>1302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Trần</dc:creator>
  <cp:keywords/>
  <dc:description/>
  <cp:lastModifiedBy>Tran Long</cp:lastModifiedBy>
  <cp:revision>1</cp:revision>
  <dcterms:created xsi:type="dcterms:W3CDTF">2024-12-08T09:36:00Z</dcterms:created>
  <dcterms:modified xsi:type="dcterms:W3CDTF">2024-12-08T16:26:00Z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